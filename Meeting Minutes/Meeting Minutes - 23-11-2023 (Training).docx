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ABB1" w14:textId="77777777" w:rsidR="004D42BB" w:rsidRPr="00E16881" w:rsidRDefault="004D42BB" w:rsidP="00E16881">
      <w:pPr>
        <w:pStyle w:val="Heading1"/>
        <w:rPr>
          <w:b/>
          <w:sz w:val="24"/>
          <w:szCs w:val="24"/>
        </w:rPr>
      </w:pPr>
      <w:r w:rsidRPr="00E16881">
        <w:rPr>
          <w:b/>
          <w:sz w:val="24"/>
          <w:szCs w:val="24"/>
        </w:rPr>
        <w:t>MEETING MINUTES</w:t>
      </w:r>
    </w:p>
    <w:p w14:paraId="2EDF52C9" w14:textId="77777777" w:rsidR="004D42BB" w:rsidRPr="00E16881" w:rsidRDefault="004D42BB" w:rsidP="00E1688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 w:rsidR="00452AF0" w:rsidRPr="00E16881" w14:paraId="36115F44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4877A650" w14:textId="77777777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 xml:space="preserve">Project </w:t>
            </w:r>
            <w:r>
              <w:rPr>
                <w:b/>
                <w:i w:val="0"/>
                <w:szCs w:val="18"/>
              </w:rPr>
              <w:t>Title</w:t>
            </w:r>
            <w:r w:rsidRPr="00E16881">
              <w:rPr>
                <w:b/>
                <w:i w:val="0"/>
                <w:szCs w:val="18"/>
              </w:rPr>
              <w:t>:</w:t>
            </w:r>
          </w:p>
        </w:tc>
        <w:tc>
          <w:tcPr>
            <w:tcW w:w="7740" w:type="dxa"/>
            <w:gridSpan w:val="12"/>
          </w:tcPr>
          <w:p w14:paraId="313414DE" w14:textId="00A5A67F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AR VR Immersive Learning </w:t>
            </w:r>
            <w:r w:rsidR="00777386">
              <w:rPr>
                <w:i w:val="0"/>
                <w:szCs w:val="18"/>
              </w:rPr>
              <w:t>Solutions</w:t>
            </w:r>
          </w:p>
        </w:tc>
      </w:tr>
      <w:tr w:rsidR="00452AF0" w:rsidRPr="00E16881" w14:paraId="3490B1C0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53808CA4" w14:textId="6A47BE28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Date of Meeting:</w:t>
            </w:r>
            <w:r w:rsidRPr="00E16881">
              <w:rPr>
                <w:i w:val="0"/>
                <w:szCs w:val="18"/>
              </w:rPr>
              <w:t xml:space="preserve">  (</w:t>
            </w:r>
            <w:r>
              <w:rPr>
                <w:i w:val="0"/>
                <w:szCs w:val="18"/>
              </w:rPr>
              <w:t>DD</w:t>
            </w:r>
            <w:r w:rsidRPr="00E16881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MM</w:t>
            </w:r>
            <w:r w:rsidRPr="00E16881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4"/>
          </w:tcPr>
          <w:p w14:paraId="05A060B9" w14:textId="27D4BE34" w:rsidR="00452AF0" w:rsidRPr="00E16881" w:rsidRDefault="001475D9" w:rsidP="00452AF0">
            <w:pPr>
              <w:pStyle w:val="Heading4"/>
              <w:jc w:val="both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23</w:t>
            </w:r>
            <w:r w:rsidR="00FB1EF0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11</w:t>
            </w:r>
            <w:r w:rsidR="00FB1EF0"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gridSpan w:val="4"/>
            <w:shd w:val="pct12" w:color="auto" w:fill="FFFFFF"/>
          </w:tcPr>
          <w:p w14:paraId="74AB5752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</w:tcPr>
          <w:p w14:paraId="6C41D4E1" w14:textId="34135CBC" w:rsidR="00452AF0" w:rsidRPr="00E16881" w:rsidRDefault="001475D9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1.00pm – 4.00pm</w:t>
            </w:r>
          </w:p>
        </w:tc>
      </w:tr>
      <w:tr w:rsidR="00452AF0" w:rsidRPr="00E16881" w14:paraId="507A3B36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2DFFEFE3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</w:tcPr>
          <w:p w14:paraId="4EA2A8D6" w14:textId="61552DC3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LIM HON SHEANG</w:t>
            </w:r>
          </w:p>
        </w:tc>
        <w:tc>
          <w:tcPr>
            <w:tcW w:w="1800" w:type="dxa"/>
            <w:gridSpan w:val="4"/>
            <w:shd w:val="pct12" w:color="auto" w:fill="FFFFFF"/>
          </w:tcPr>
          <w:p w14:paraId="5133FD9F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</w:tcPr>
          <w:p w14:paraId="52959B78" w14:textId="1DF603F3" w:rsidR="00452AF0" w:rsidRPr="00E16881" w:rsidRDefault="001475D9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Deck 3 Millennium Falcon</w:t>
            </w:r>
          </w:p>
        </w:tc>
      </w:tr>
      <w:tr w:rsidR="00452AF0" w:rsidRPr="00E16881" w14:paraId="000FD9CB" w14:textId="77777777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4"/>
            <w:tcBorders>
              <w:bottom w:val="nil"/>
            </w:tcBorders>
            <w:shd w:val="clear" w:color="auto" w:fill="000000"/>
          </w:tcPr>
          <w:p w14:paraId="7C3E60AD" w14:textId="77777777" w:rsidR="00452AF0" w:rsidRPr="00E16881" w:rsidRDefault="00452AF0" w:rsidP="00452AF0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>1. Meeting Objective</w:t>
            </w:r>
          </w:p>
        </w:tc>
      </w:tr>
      <w:tr w:rsidR="00452AF0" w:rsidRPr="00E16881" w14:paraId="0517565F" w14:textId="77777777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4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B22E77B" w14:textId="0FE56B47" w:rsidR="00452AF0" w:rsidRPr="00452AF0" w:rsidRDefault="00C06313" w:rsidP="00452AF0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Explain the tools that can be used to in the process of the project. </w:t>
            </w:r>
          </w:p>
        </w:tc>
      </w:tr>
      <w:tr w:rsidR="00452AF0" w:rsidRPr="00E16881" w14:paraId="55072E72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bottom w:val="nil"/>
            </w:tcBorders>
            <w:shd w:val="clear" w:color="auto" w:fill="000000"/>
          </w:tcPr>
          <w:p w14:paraId="6B591F00" w14:textId="77777777" w:rsidR="00452AF0" w:rsidRPr="00E16881" w:rsidRDefault="00452AF0" w:rsidP="00452AF0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2. Attendance at Meeting </w:t>
            </w:r>
          </w:p>
        </w:tc>
      </w:tr>
      <w:tr w:rsidR="00452AF0" w:rsidRPr="00E16881" w14:paraId="0262A5C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0F8DB78A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14:paraId="4AC6E0BB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14:paraId="4AA8373B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325BAF59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Phone</w:t>
            </w:r>
          </w:p>
        </w:tc>
      </w:tr>
      <w:tr w:rsidR="00C06313" w:rsidRPr="00E16881" w14:paraId="4FE17DFF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7F735B" w14:textId="6F679E0A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DOM ONG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792149" w14:textId="4D02C36A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Managing Director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EB2FA" w14:textId="7526E0D0" w:rsidR="00C06313" w:rsidRPr="00E16881" w:rsidRDefault="00C06313" w:rsidP="00C06313">
            <w:pPr>
              <w:pStyle w:val="CovFormText"/>
              <w:rPr>
                <w:szCs w:val="18"/>
              </w:rPr>
            </w:pPr>
            <w:r w:rsidRPr="00AB4F31">
              <w:rPr>
                <w:szCs w:val="18"/>
              </w:rPr>
              <w:t>dom.ong@siliconmax.com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50945" w14:textId="6F8B7D14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0194101488</w:t>
            </w:r>
          </w:p>
        </w:tc>
      </w:tr>
      <w:tr w:rsidR="00C06313" w:rsidRPr="00E16881" w14:paraId="361ED70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BCC869" w14:textId="11AF57F3" w:rsidR="00C06313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MUHAMMAD </w:t>
            </w:r>
            <w:r>
              <w:t>ZAFRAN SHAH BIN ASRAB ALI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615403" w14:textId="0ECDB35D" w:rsidR="00C06313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Graphic Designer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E0D846" w14:textId="04669F1A" w:rsidR="00C06313" w:rsidRPr="00AB4F31" w:rsidRDefault="00C06313" w:rsidP="00C06313">
            <w:pPr>
              <w:pStyle w:val="CovFormText"/>
              <w:rPr>
                <w:szCs w:val="18"/>
              </w:rPr>
            </w:pPr>
            <w:r w:rsidRPr="00851015">
              <w:rPr>
                <w:szCs w:val="18"/>
              </w:rPr>
              <w:t>designer1@siliconmax.com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FD5BF76" w14:textId="6FF25147" w:rsidR="00C06313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0149809179</w:t>
            </w:r>
          </w:p>
        </w:tc>
      </w:tr>
      <w:tr w:rsidR="001475D9" w:rsidRPr="00E16881" w14:paraId="28BD56E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006C5" w14:textId="16EFB66F" w:rsidR="001475D9" w:rsidRDefault="009115F9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MR AZMIR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F08A8F" w14:textId="49145460" w:rsidR="001475D9" w:rsidRDefault="009115F9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Graphic Designer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00655F" w14:textId="77777777" w:rsidR="001475D9" w:rsidRDefault="001475D9" w:rsidP="00C06313">
            <w:pPr>
              <w:pStyle w:val="CovFormText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53DA3B0" w14:textId="4D5874FE" w:rsidR="001475D9" w:rsidRDefault="002D0C56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0175793072</w:t>
            </w:r>
          </w:p>
        </w:tc>
      </w:tr>
      <w:tr w:rsidR="00C06313" w:rsidRPr="00E16881" w14:paraId="7A80B6C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B88FD" w14:textId="554A494C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LIM HON SHEANG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3143A" w14:textId="1DEACB24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1B9F07" w14:textId="537FF872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limhon.student@peninsulamalaysia.edu.my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B0C4F5" w14:textId="6F6B1B7B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01124330933</w:t>
            </w:r>
          </w:p>
        </w:tc>
      </w:tr>
      <w:tr w:rsidR="00C06313" w:rsidRPr="00E16881" w14:paraId="55704EF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EFFC74" w14:textId="7B0A375D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DANNY CHAN YI XIANG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4CF2D" w14:textId="51FAEA63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CAD71" w14:textId="21FEBEB2" w:rsidR="00C06313" w:rsidRPr="00E16881" w:rsidRDefault="00C06313" w:rsidP="00C06313">
            <w:pPr>
              <w:pStyle w:val="CovFormText"/>
              <w:rPr>
                <w:szCs w:val="18"/>
              </w:rPr>
            </w:pPr>
            <w:r w:rsidRPr="00494255">
              <w:rPr>
                <w:szCs w:val="18"/>
              </w:rPr>
              <w:t>dannychan.student@peninsulamalaysia.edu.my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169574" w14:textId="44E66744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0125506089</w:t>
            </w:r>
          </w:p>
        </w:tc>
      </w:tr>
      <w:tr w:rsidR="00C06313" w:rsidRPr="00E16881" w14:paraId="05917DE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092530A" w14:textId="561462CF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GOH QI YUAN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8888366" w14:textId="671F877F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8258E96" w14:textId="3F9E0D58" w:rsidR="00C06313" w:rsidRPr="00E16881" w:rsidRDefault="00C06313" w:rsidP="00C06313">
            <w:pPr>
              <w:pStyle w:val="CovFormText"/>
              <w:rPr>
                <w:szCs w:val="18"/>
              </w:rPr>
            </w:pPr>
            <w:r w:rsidRPr="00494255">
              <w:rPr>
                <w:szCs w:val="18"/>
              </w:rPr>
              <w:t>gohqi.student@peninsulamalaysia.edu.my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3DBE29D" w14:textId="2D72CCA0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0134889105</w:t>
            </w:r>
          </w:p>
        </w:tc>
      </w:tr>
      <w:tr w:rsidR="00C06313" w:rsidRPr="00E16881" w14:paraId="64E5F260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0080" w:type="dxa"/>
            <w:gridSpan w:val="14"/>
            <w:shd w:val="clear" w:color="auto" w:fill="000000"/>
          </w:tcPr>
          <w:p w14:paraId="3996AFE0" w14:textId="77777777" w:rsidR="00C06313" w:rsidRPr="00E16881" w:rsidRDefault="00C06313" w:rsidP="00C06313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lastRenderedPageBreak/>
              <w:t xml:space="preserve">3. Agenda and Notes, Decisions, Issues </w:t>
            </w:r>
          </w:p>
        </w:tc>
      </w:tr>
      <w:tr w:rsidR="00C06313" w:rsidRPr="00E16881" w14:paraId="7C7C0E4C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  <w:shd w:val="pct12" w:color="auto" w:fill="FFFFFF"/>
          </w:tcPr>
          <w:p w14:paraId="64902A15" w14:textId="7777777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2" w:color="auto" w:fill="FFFFFF"/>
          </w:tcPr>
          <w:p w14:paraId="09AB6656" w14:textId="7777777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0F81AAA4" w14:textId="7777777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Time</w:t>
            </w:r>
          </w:p>
        </w:tc>
      </w:tr>
      <w:tr w:rsidR="00C06313" w:rsidRPr="00E16881" w14:paraId="1F3DD56D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</w:tcPr>
          <w:p w14:paraId="4A77B963" w14:textId="77777777" w:rsidR="00C06313" w:rsidRDefault="00667E4C" w:rsidP="00667E4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Training Session</w:t>
            </w:r>
          </w:p>
          <w:p w14:paraId="5A1E5A34" w14:textId="22B69C41" w:rsidR="00BF41F5" w:rsidRDefault="00712AB4" w:rsidP="00BF41F5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 xml:space="preserve">Modelling </w:t>
            </w:r>
            <w:r w:rsidR="00BF05AF">
              <w:rPr>
                <w:szCs w:val="18"/>
              </w:rPr>
              <w:t>(Screw as example)</w:t>
            </w:r>
          </w:p>
          <w:p w14:paraId="4784F9F7" w14:textId="77777777" w:rsidR="00BF41F5" w:rsidRDefault="00BF41F5" w:rsidP="00BF41F5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Move</w:t>
            </w:r>
            <w:r w:rsidR="00DF0F4F">
              <w:rPr>
                <w:szCs w:val="18"/>
              </w:rPr>
              <w:t>, scale, resize, toggle</w:t>
            </w:r>
          </w:p>
          <w:p w14:paraId="3EC5FECD" w14:textId="77777777" w:rsidR="00DF0F4F" w:rsidRDefault="00DF0F4F" w:rsidP="00BF41F5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Edit mode, edge selection</w:t>
            </w:r>
            <w:r w:rsidR="002022CD">
              <w:rPr>
                <w:szCs w:val="18"/>
              </w:rPr>
              <w:t>, face selection</w:t>
            </w:r>
          </w:p>
          <w:p w14:paraId="119A4EE8" w14:textId="77777777" w:rsidR="00BF05AF" w:rsidRDefault="00BF05AF" w:rsidP="00BF41F5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Detail</w:t>
            </w:r>
            <w:r w:rsidR="00C1000C">
              <w:rPr>
                <w:szCs w:val="18"/>
              </w:rPr>
              <w:t xml:space="preserve"> (Loop cut, number of cuts), exrude region</w:t>
            </w:r>
          </w:p>
          <w:p w14:paraId="24D6A3A4" w14:textId="0D8CBD44" w:rsidR="00C1000C" w:rsidRDefault="00EB05CE" w:rsidP="00BF41F5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Smooth (</w:t>
            </w:r>
            <w:r w:rsidR="009B2A40">
              <w:rPr>
                <w:szCs w:val="18"/>
              </w:rPr>
              <w:t>Rotation and scale, Modifier, add modifier, subdivision surface</w:t>
            </w:r>
            <w:r w:rsidR="001D03C9">
              <w:rPr>
                <w:szCs w:val="18"/>
              </w:rPr>
              <w:t xml:space="preserve"> = 2/3</w:t>
            </w:r>
            <w:r>
              <w:rPr>
                <w:szCs w:val="18"/>
              </w:rPr>
              <w:t>)</w:t>
            </w:r>
          </w:p>
          <w:p w14:paraId="0E476A52" w14:textId="77777777" w:rsidR="009B2A40" w:rsidRDefault="009B2A40" w:rsidP="00BF41F5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Bevel (</w:t>
            </w:r>
            <w:r w:rsidR="0091195B">
              <w:rPr>
                <w:szCs w:val="18"/>
              </w:rPr>
              <w:t>Rotation and scale, add modifier</w:t>
            </w:r>
            <w:r w:rsidR="00415198">
              <w:rPr>
                <w:szCs w:val="18"/>
              </w:rPr>
              <w:t>, generate, bevel</w:t>
            </w:r>
            <w:r>
              <w:rPr>
                <w:szCs w:val="18"/>
              </w:rPr>
              <w:t>)</w:t>
            </w:r>
          </w:p>
          <w:p w14:paraId="6D24A245" w14:textId="77777777" w:rsidR="00D93C04" w:rsidRDefault="00D93C04" w:rsidP="00BF41F5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Import (filetype)</w:t>
            </w:r>
          </w:p>
          <w:p w14:paraId="31144712" w14:textId="22DFE98A" w:rsidR="00D93C04" w:rsidRPr="00BF41F5" w:rsidRDefault="00D93C04" w:rsidP="00BF41F5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Disassemble and assemble</w:t>
            </w:r>
            <w:r w:rsidR="001C77F1">
              <w:rPr>
                <w:szCs w:val="18"/>
              </w:rPr>
              <w:t xml:space="preserve"> (ctrl a, </w:t>
            </w:r>
            <w:r w:rsidR="00AA7BF1">
              <w:rPr>
                <w:szCs w:val="18"/>
              </w:rPr>
              <w:t>press i</w:t>
            </w:r>
            <w:r w:rsidR="001C77F1">
              <w:rPr>
                <w:szCs w:val="18"/>
              </w:rPr>
              <w:t>, location)</w:t>
            </w:r>
          </w:p>
        </w:tc>
        <w:tc>
          <w:tcPr>
            <w:tcW w:w="2160" w:type="dxa"/>
            <w:gridSpan w:val="4"/>
          </w:tcPr>
          <w:p w14:paraId="71F738F4" w14:textId="57B989FC" w:rsidR="00C06313" w:rsidRPr="00E16881" w:rsidRDefault="00667E4C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MR AZMIR</w:t>
            </w:r>
          </w:p>
        </w:tc>
        <w:tc>
          <w:tcPr>
            <w:tcW w:w="1620" w:type="dxa"/>
          </w:tcPr>
          <w:p w14:paraId="3450EA6B" w14:textId="55ED9048" w:rsidR="00C06313" w:rsidRPr="00E16881" w:rsidRDefault="00667E4C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1.00pm – 4.00pm</w:t>
            </w:r>
          </w:p>
        </w:tc>
      </w:tr>
      <w:tr w:rsidR="006549A6" w:rsidRPr="00E16881" w14:paraId="48B71E82" w14:textId="77777777" w:rsidTr="00D80FF1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0080" w:type="dxa"/>
            <w:gridSpan w:val="14"/>
          </w:tcPr>
          <w:p w14:paraId="35D50895" w14:textId="7FD835B8" w:rsidR="006549A6" w:rsidRPr="00E16881" w:rsidRDefault="004477D7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drawing>
                <wp:anchor distT="0" distB="0" distL="114300" distR="114300" simplePos="0" relativeHeight="251658240" behindDoc="0" locked="0" layoutInCell="1" allowOverlap="1" wp14:anchorId="4790FDB5" wp14:editId="28518538">
                  <wp:simplePos x="0" y="0"/>
                  <wp:positionH relativeFrom="column">
                    <wp:posOffset>875030</wp:posOffset>
                  </wp:positionH>
                  <wp:positionV relativeFrom="paragraph">
                    <wp:posOffset>162348</wp:posOffset>
                  </wp:positionV>
                  <wp:extent cx="4607560" cy="2591435"/>
                  <wp:effectExtent l="0" t="0" r="2540" b="0"/>
                  <wp:wrapTopAndBottom/>
                  <wp:docPr id="1239468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7560" cy="259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06313" w:rsidRPr="00E16881" w14:paraId="3D32F2BA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</w:tcPr>
          <w:p w14:paraId="7E4E208E" w14:textId="66507E71" w:rsidR="00130B44" w:rsidRPr="00777386" w:rsidRDefault="00130B44" w:rsidP="006931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</w:tcPr>
          <w:p w14:paraId="1643EE63" w14:textId="295A755D" w:rsidR="00C06313" w:rsidRPr="00E16881" w:rsidRDefault="00C06313" w:rsidP="00C0631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471CF6C0" w14:textId="391658D3" w:rsidR="00C06313" w:rsidRPr="00E16881" w:rsidRDefault="00C06313" w:rsidP="00C0631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C06313" w:rsidRPr="00E16881" w14:paraId="38DD294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bottom w:val="nil"/>
            </w:tcBorders>
            <w:shd w:val="clear" w:color="auto" w:fill="000000"/>
          </w:tcPr>
          <w:p w14:paraId="66968E47" w14:textId="77777777" w:rsidR="00C06313" w:rsidRPr="00E16881" w:rsidRDefault="00C06313" w:rsidP="00C06313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4. Action Items   </w:t>
            </w:r>
          </w:p>
        </w:tc>
      </w:tr>
      <w:tr w:rsidR="00C06313" w:rsidRPr="00E16881" w14:paraId="708AA59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nil"/>
              <w:bottom w:val="nil"/>
            </w:tcBorders>
            <w:shd w:val="pct12" w:color="auto" w:fill="FFFFFF"/>
          </w:tcPr>
          <w:p w14:paraId="1785BA27" w14:textId="7777777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14:paraId="00431B7A" w14:textId="7777777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981B85E" w14:textId="7777777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Due Date</w:t>
            </w:r>
          </w:p>
        </w:tc>
      </w:tr>
      <w:tr w:rsidR="00C06313" w:rsidRPr="00E16881" w14:paraId="1358C9B4" w14:textId="77777777" w:rsidTr="0069319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142"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2C421" w14:textId="77777777" w:rsidR="00C06313" w:rsidRDefault="00AA7BF1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Modelling (Create, </w:t>
            </w:r>
            <w:r w:rsidR="009511D9">
              <w:rPr>
                <w:szCs w:val="18"/>
              </w:rPr>
              <w:t>Diassemble and assemble</w:t>
            </w:r>
            <w:r>
              <w:rPr>
                <w:szCs w:val="18"/>
              </w:rPr>
              <w:t>)</w:t>
            </w:r>
          </w:p>
          <w:p w14:paraId="232911CE" w14:textId="0EB4829B" w:rsidR="009511D9" w:rsidRDefault="009511D9" w:rsidP="009511D9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Overview</w:t>
            </w:r>
          </w:p>
          <w:p w14:paraId="62DC8E1A" w14:textId="77777777" w:rsidR="009511D9" w:rsidRDefault="009511D9" w:rsidP="009511D9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Car engine</w:t>
            </w:r>
          </w:p>
          <w:p w14:paraId="11FFB055" w14:textId="387706B8" w:rsidR="009511D9" w:rsidRPr="00452AF0" w:rsidRDefault="009511D9" w:rsidP="009511D9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Battery 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9859E" w14:textId="77777777" w:rsidR="00130B44" w:rsidRDefault="00130B44" w:rsidP="00130B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LIM HON SHEANG</w:t>
            </w:r>
          </w:p>
          <w:p w14:paraId="59C7CC19" w14:textId="77777777" w:rsidR="00130B44" w:rsidRDefault="00130B44" w:rsidP="00130B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DANNY CHAN YI XIANG</w:t>
            </w:r>
          </w:p>
          <w:p w14:paraId="191C66F3" w14:textId="60EDC2C8" w:rsidR="00C06313" w:rsidRPr="00E16881" w:rsidRDefault="00130B44" w:rsidP="00130B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GOH QI YUAN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A64959" w14:textId="216705F1" w:rsidR="00C06313" w:rsidRPr="00E16881" w:rsidRDefault="009511D9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TBC</w:t>
            </w:r>
          </w:p>
        </w:tc>
      </w:tr>
      <w:tr w:rsidR="00C06313" w:rsidRPr="00E16881" w14:paraId="28FA9518" w14:textId="77777777"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</w:tcPr>
          <w:p w14:paraId="59764324" w14:textId="77777777" w:rsidR="00C06313" w:rsidRPr="00E16881" w:rsidRDefault="00C06313" w:rsidP="00C06313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5. Next Meeting </w:t>
            </w:r>
            <w:r w:rsidRPr="00E16881">
              <w:rPr>
                <w:color w:val="auto"/>
                <w:sz w:val="16"/>
                <w:szCs w:val="16"/>
              </w:rPr>
              <w:t>(if applicable)</w:t>
            </w:r>
          </w:p>
        </w:tc>
      </w:tr>
      <w:tr w:rsidR="00C06313" w:rsidRPr="00E16881" w14:paraId="69959087" w14:textId="77777777">
        <w:trPr>
          <w:cantSplit/>
          <w:trHeight w:val="252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368B78" w14:textId="6A028B89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Date:  </w:t>
            </w:r>
            <w:r w:rsidRPr="00E16881">
              <w:rPr>
                <w:szCs w:val="18"/>
              </w:rPr>
              <w:t>(</w:t>
            </w:r>
            <w:r>
              <w:rPr>
                <w:szCs w:val="18"/>
              </w:rPr>
              <w:t>DD</w:t>
            </w:r>
            <w:r w:rsidRPr="00E16881">
              <w:rPr>
                <w:szCs w:val="18"/>
              </w:rPr>
              <w:t>/</w:t>
            </w:r>
            <w:r>
              <w:rPr>
                <w:szCs w:val="18"/>
              </w:rPr>
              <w:t>MM</w:t>
            </w:r>
            <w:r w:rsidRPr="00E16881">
              <w:rPr>
                <w:szCs w:val="18"/>
              </w:rPr>
              <w:t>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13497" w14:textId="085BC2B3" w:rsidR="00C06313" w:rsidRPr="00E16881" w:rsidRDefault="00C06313" w:rsidP="00C0631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89B4EF5" w14:textId="3B94D183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0FF7E" w14:textId="4348FFD4" w:rsidR="00C06313" w:rsidRPr="00E16881" w:rsidRDefault="00C06313" w:rsidP="00C0631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7C67398" w14:textId="192003A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D5A7F" w14:textId="628B47B3" w:rsidR="00C06313" w:rsidRPr="00E16881" w:rsidRDefault="00C06313" w:rsidP="00C0631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9D67571" w14:textId="77777777" w:rsidR="004266D5" w:rsidRPr="00E16881" w:rsidRDefault="004266D5" w:rsidP="00E16881">
      <w:pPr>
        <w:pStyle w:val="Footer"/>
        <w:tabs>
          <w:tab w:val="clear" w:pos="4320"/>
          <w:tab w:val="clear" w:pos="8640"/>
        </w:tabs>
      </w:pPr>
    </w:p>
    <w:sectPr w:rsidR="004266D5" w:rsidRPr="00E16881" w:rsidSect="004D42BB">
      <w:head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93A8" w14:textId="77777777" w:rsidR="006D2280" w:rsidRDefault="006D2280">
      <w:r>
        <w:separator/>
      </w:r>
    </w:p>
  </w:endnote>
  <w:endnote w:type="continuationSeparator" w:id="0">
    <w:p w14:paraId="1B88BEFB" w14:textId="77777777" w:rsidR="006D2280" w:rsidRDefault="006D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D668A" w14:textId="77777777" w:rsidR="006D2280" w:rsidRDefault="006D2280">
      <w:r>
        <w:separator/>
      </w:r>
    </w:p>
  </w:footnote>
  <w:footnote w:type="continuationSeparator" w:id="0">
    <w:p w14:paraId="7FFD179E" w14:textId="77777777" w:rsidR="006D2280" w:rsidRDefault="006D2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67D20FF4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0404FF42" w14:textId="58E6093F" w:rsidR="00DB7394" w:rsidRPr="00E44179" w:rsidRDefault="00A9233A" w:rsidP="00C94BEB">
          <w:pPr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6B69BAF2" wp14:editId="0CD8168E">
                <wp:extent cx="1100455" cy="4572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04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EC1471D" w14:textId="1E4E53D1" w:rsidR="00DB7394" w:rsidRPr="001D7DC5" w:rsidRDefault="00A9233A" w:rsidP="00E16881">
          <w:pPr>
            <w:pStyle w:val="Heading1"/>
            <w:tabs>
              <w:tab w:val="left" w:pos="4860"/>
            </w:tabs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235D152" wp14:editId="790A6194">
                <wp:extent cx="906145" cy="567055"/>
                <wp:effectExtent l="0" t="0" r="0" b="0"/>
                <wp:docPr id="2" name="Picture 1" descr="University of Plymouth logo transparent PNG - Stick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sity of Plymouth logo transparent PNG - Stick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14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BAFD7A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E83"/>
    <w:multiLevelType w:val="hybridMultilevel"/>
    <w:tmpl w:val="883AABAA"/>
    <w:lvl w:ilvl="0" w:tplc="DCA08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25112"/>
    <w:multiLevelType w:val="hybridMultilevel"/>
    <w:tmpl w:val="A80A35B6"/>
    <w:lvl w:ilvl="0" w:tplc="E5FA6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6761B0"/>
    <w:multiLevelType w:val="hybridMultilevel"/>
    <w:tmpl w:val="EDEC1FF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44C39"/>
    <w:multiLevelType w:val="hybridMultilevel"/>
    <w:tmpl w:val="76CAA5CE"/>
    <w:lvl w:ilvl="0" w:tplc="EF8426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773593"/>
    <w:multiLevelType w:val="hybridMultilevel"/>
    <w:tmpl w:val="55CCF9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266216">
    <w:abstractNumId w:val="4"/>
  </w:num>
  <w:num w:numId="2" w16cid:durableId="638530845">
    <w:abstractNumId w:val="3"/>
  </w:num>
  <w:num w:numId="3" w16cid:durableId="101076853">
    <w:abstractNumId w:val="1"/>
  </w:num>
  <w:num w:numId="4" w16cid:durableId="937523369">
    <w:abstractNumId w:val="5"/>
  </w:num>
  <w:num w:numId="5" w16cid:durableId="1392147350">
    <w:abstractNumId w:val="0"/>
  </w:num>
  <w:num w:numId="6" w16cid:durableId="2109419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30B44"/>
    <w:rsid w:val="001475D9"/>
    <w:rsid w:val="00155255"/>
    <w:rsid w:val="001C77F1"/>
    <w:rsid w:val="001D03C9"/>
    <w:rsid w:val="001D7DC5"/>
    <w:rsid w:val="002022CD"/>
    <w:rsid w:val="00227B37"/>
    <w:rsid w:val="002A6FDA"/>
    <w:rsid w:val="002D0C56"/>
    <w:rsid w:val="00361221"/>
    <w:rsid w:val="003648EE"/>
    <w:rsid w:val="00370008"/>
    <w:rsid w:val="003B2F07"/>
    <w:rsid w:val="00415198"/>
    <w:rsid w:val="004266D5"/>
    <w:rsid w:val="00434BC7"/>
    <w:rsid w:val="004477D7"/>
    <w:rsid w:val="00452AF0"/>
    <w:rsid w:val="00476A2F"/>
    <w:rsid w:val="004D42BB"/>
    <w:rsid w:val="00527B5C"/>
    <w:rsid w:val="0053679B"/>
    <w:rsid w:val="00544495"/>
    <w:rsid w:val="005A6D89"/>
    <w:rsid w:val="006549A6"/>
    <w:rsid w:val="00660764"/>
    <w:rsid w:val="00667E4C"/>
    <w:rsid w:val="0069319B"/>
    <w:rsid w:val="006D2280"/>
    <w:rsid w:val="00712AB4"/>
    <w:rsid w:val="00777386"/>
    <w:rsid w:val="008013ED"/>
    <w:rsid w:val="00842848"/>
    <w:rsid w:val="00852B43"/>
    <w:rsid w:val="00857CFB"/>
    <w:rsid w:val="008D414E"/>
    <w:rsid w:val="008E589B"/>
    <w:rsid w:val="008F2D47"/>
    <w:rsid w:val="00904310"/>
    <w:rsid w:val="009115F9"/>
    <w:rsid w:val="0091195B"/>
    <w:rsid w:val="00927B59"/>
    <w:rsid w:val="009511D9"/>
    <w:rsid w:val="009B2A40"/>
    <w:rsid w:val="009E1064"/>
    <w:rsid w:val="009F19E3"/>
    <w:rsid w:val="00A27D11"/>
    <w:rsid w:val="00A9233A"/>
    <w:rsid w:val="00AA44D2"/>
    <w:rsid w:val="00AA7BF1"/>
    <w:rsid w:val="00AF26B6"/>
    <w:rsid w:val="00B36BC4"/>
    <w:rsid w:val="00B6236C"/>
    <w:rsid w:val="00BF05AF"/>
    <w:rsid w:val="00BF41F5"/>
    <w:rsid w:val="00C06313"/>
    <w:rsid w:val="00C1000C"/>
    <w:rsid w:val="00C6291B"/>
    <w:rsid w:val="00C94BEB"/>
    <w:rsid w:val="00D1263A"/>
    <w:rsid w:val="00D205B0"/>
    <w:rsid w:val="00D75837"/>
    <w:rsid w:val="00D93C04"/>
    <w:rsid w:val="00DB7394"/>
    <w:rsid w:val="00DC31FE"/>
    <w:rsid w:val="00DF0F4F"/>
    <w:rsid w:val="00E16881"/>
    <w:rsid w:val="00EB05CE"/>
    <w:rsid w:val="00EB0BD2"/>
    <w:rsid w:val="00F15879"/>
    <w:rsid w:val="00F24950"/>
    <w:rsid w:val="00FB1EF0"/>
    <w:rsid w:val="00FC6E29"/>
    <w:rsid w:val="00FD6EFC"/>
    <w:rsid w:val="00FE1851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E013EF"/>
  <w15:chartTrackingRefBased/>
  <w15:docId w15:val="{AD1F8E12-C059-484D-814D-09D405A6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34</TotalTime>
  <Pages>2</Pages>
  <Words>216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Lim Hon Sheang</cp:lastModifiedBy>
  <cp:revision>24</cp:revision>
  <cp:lastPrinted>2007-02-07T01:13:00Z</cp:lastPrinted>
  <dcterms:created xsi:type="dcterms:W3CDTF">2023-11-24T06:48:00Z</dcterms:created>
  <dcterms:modified xsi:type="dcterms:W3CDTF">2023-11-24T07:20:00Z</dcterms:modified>
  <cp:category>Rev 1.1;last template edit 3-5-05 gje</cp:category>
</cp:coreProperties>
</file>