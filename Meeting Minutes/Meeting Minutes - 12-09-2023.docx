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BB1" w14:textId="77777777" w:rsidR="004D42BB" w:rsidRPr="00E16881" w:rsidRDefault="004D42BB" w:rsidP="00E16881">
      <w:pPr>
        <w:pStyle w:val="Heading1"/>
        <w:rPr>
          <w:b/>
          <w:sz w:val="24"/>
          <w:szCs w:val="24"/>
        </w:rPr>
      </w:pPr>
      <w:r w:rsidRPr="00E16881">
        <w:rPr>
          <w:b/>
          <w:sz w:val="24"/>
          <w:szCs w:val="24"/>
        </w:rPr>
        <w:t>MEETING MINUTES</w:t>
      </w:r>
    </w:p>
    <w:p w14:paraId="2EDF52C9" w14:textId="77777777" w:rsidR="004D42BB" w:rsidRPr="00E16881" w:rsidRDefault="004D42BB" w:rsidP="00E1688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 w:rsidR="00452AF0" w:rsidRPr="00E16881" w14:paraId="36115F44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4877A650" w14:textId="77777777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 xml:space="preserve">Project </w:t>
            </w:r>
            <w:r>
              <w:rPr>
                <w:b/>
                <w:i w:val="0"/>
                <w:szCs w:val="18"/>
              </w:rPr>
              <w:t>Title</w:t>
            </w:r>
            <w:r w:rsidRPr="00E16881">
              <w:rPr>
                <w:b/>
                <w:i w:val="0"/>
                <w:szCs w:val="18"/>
              </w:rPr>
              <w:t>:</w:t>
            </w:r>
          </w:p>
        </w:tc>
        <w:tc>
          <w:tcPr>
            <w:tcW w:w="7740" w:type="dxa"/>
            <w:gridSpan w:val="12"/>
          </w:tcPr>
          <w:p w14:paraId="313414DE" w14:textId="4DC4946B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AR VR </w:t>
            </w:r>
            <w:r w:rsidR="00DF4F8E">
              <w:rPr>
                <w:i w:val="0"/>
                <w:szCs w:val="18"/>
              </w:rPr>
              <w:t>Solutions</w:t>
            </w:r>
          </w:p>
        </w:tc>
      </w:tr>
      <w:tr w:rsidR="00452AF0" w:rsidRPr="00E16881" w14:paraId="3490B1C0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53808CA4" w14:textId="6A47BE28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Date of Meeting:</w:t>
            </w:r>
            <w:r w:rsidRPr="00E16881">
              <w:rPr>
                <w:i w:val="0"/>
                <w:szCs w:val="18"/>
              </w:rPr>
              <w:t xml:space="preserve">  (</w:t>
            </w:r>
            <w:r>
              <w:rPr>
                <w:i w:val="0"/>
                <w:szCs w:val="18"/>
              </w:rPr>
              <w:t>DD</w:t>
            </w:r>
            <w:r w:rsidRPr="00E16881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MM</w:t>
            </w:r>
            <w:r w:rsidRPr="00E16881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14:paraId="05A060B9" w14:textId="40566643" w:rsidR="00452AF0" w:rsidRPr="00E16881" w:rsidRDefault="00DF4F8E" w:rsidP="00452AF0">
            <w:pPr>
              <w:pStyle w:val="Heading4"/>
              <w:jc w:val="both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452AF0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11</w:t>
            </w:r>
            <w:r w:rsidR="00452AF0"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74AB5752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14:paraId="6C41D4E1" w14:textId="59D75DD7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10.00am – 10.30am</w:t>
            </w:r>
          </w:p>
        </w:tc>
      </w:tr>
      <w:tr w:rsidR="00452AF0" w:rsidRPr="00E16881" w14:paraId="507A3B36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2DFFEFE3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</w:tcPr>
          <w:p w14:paraId="4EA2A8D6" w14:textId="61552DC3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LIM HON SHEANG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5133FD9F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</w:tcPr>
          <w:p w14:paraId="52959B78" w14:textId="4962A204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Deck 7, Classroom 701</w:t>
            </w:r>
          </w:p>
        </w:tc>
      </w:tr>
      <w:tr w:rsidR="00452AF0" w:rsidRPr="00E16881" w14:paraId="000FD9CB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4"/>
            <w:tcBorders>
              <w:bottom w:val="nil"/>
            </w:tcBorders>
            <w:shd w:val="clear" w:color="auto" w:fill="000000"/>
          </w:tcPr>
          <w:p w14:paraId="7C3E60AD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>1. Meeting Objective</w:t>
            </w:r>
          </w:p>
        </w:tc>
      </w:tr>
      <w:tr w:rsidR="00452AF0" w:rsidRPr="00E16881" w14:paraId="0517565F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4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1676820" w14:textId="77777777" w:rsidR="00452AF0" w:rsidRDefault="00452AF0" w:rsidP="00452AF0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To explain about the core of the project.</w:t>
            </w:r>
          </w:p>
          <w:p w14:paraId="7B22E77B" w14:textId="34245897" w:rsidR="00452AF0" w:rsidRPr="00452AF0" w:rsidRDefault="00452AF0" w:rsidP="00452AF0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452AF0">
              <w:rPr>
                <w:szCs w:val="18"/>
              </w:rPr>
              <w:t>To discuss about the ideas for the project.</w:t>
            </w:r>
          </w:p>
        </w:tc>
      </w:tr>
      <w:tr w:rsidR="00452AF0" w:rsidRPr="00E16881" w14:paraId="55072E7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B591F00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2. Attendance at Meeting </w:t>
            </w:r>
          </w:p>
        </w:tc>
      </w:tr>
      <w:tr w:rsidR="00452AF0" w:rsidRPr="00E16881" w14:paraId="0262A5C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0F8DB78A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4AC6E0B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14:paraId="4AA8373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325BAF59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Phone</w:t>
            </w:r>
          </w:p>
        </w:tc>
      </w:tr>
      <w:tr w:rsidR="00452AF0" w:rsidRPr="00E16881" w14:paraId="4FE17DF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7F735B" w14:textId="6F679E0A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DOM ONG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92149" w14:textId="77777777" w:rsidR="00452AF0" w:rsidRPr="00E16881" w:rsidRDefault="00452AF0" w:rsidP="00452AF0">
            <w:pPr>
              <w:pStyle w:val="CovFormText"/>
              <w:rPr>
                <w:szCs w:val="18"/>
              </w:rPr>
            </w:pP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EB2FA" w14:textId="7526E0D0" w:rsidR="00452AF0" w:rsidRPr="00E16881" w:rsidRDefault="00452AF0" w:rsidP="00452AF0">
            <w:pPr>
              <w:pStyle w:val="CovFormText"/>
              <w:rPr>
                <w:szCs w:val="18"/>
              </w:rPr>
            </w:pPr>
            <w:r w:rsidRPr="00AB4F31">
              <w:rPr>
                <w:szCs w:val="18"/>
              </w:rPr>
              <w:t>dom.ong@siliconmax.com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50945" w14:textId="6F8B7D14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0194101488</w:t>
            </w:r>
          </w:p>
        </w:tc>
      </w:tr>
      <w:tr w:rsidR="00452AF0" w:rsidRPr="00E16881" w14:paraId="7A80B6C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B88FD" w14:textId="554A494C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3143A" w14:textId="1DEACB24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B9F07" w14:textId="537FF872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limhon.student@peninsulamalaysia.edu.my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B0C4F5" w14:textId="6F6B1B7B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01124330933</w:t>
            </w:r>
          </w:p>
        </w:tc>
      </w:tr>
      <w:tr w:rsidR="00452AF0" w:rsidRPr="00E16881" w14:paraId="55704EF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FFC74" w14:textId="7B0A375D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4CF2D" w14:textId="51FAEA63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CAD71" w14:textId="21FEBEB2" w:rsidR="00452AF0" w:rsidRPr="00E16881" w:rsidRDefault="00452AF0" w:rsidP="00452AF0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dannychan.student@peninsulamalaysia.edu.my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169574" w14:textId="44E66744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0125506089</w:t>
            </w:r>
          </w:p>
        </w:tc>
      </w:tr>
      <w:tr w:rsidR="00452AF0" w:rsidRPr="00E16881" w14:paraId="05917DE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092530A" w14:textId="561462CF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8888366" w14:textId="671F877F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8258E96" w14:textId="3F9E0D58" w:rsidR="00452AF0" w:rsidRPr="00E16881" w:rsidRDefault="00452AF0" w:rsidP="00452AF0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gohqi.student@peninsulamalaysia.edu.my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3DBE29D" w14:textId="2D72CCA0" w:rsidR="00452AF0" w:rsidRPr="00E16881" w:rsidRDefault="00452AF0" w:rsidP="00452AF0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0134889105</w:t>
            </w:r>
          </w:p>
        </w:tc>
      </w:tr>
      <w:tr w:rsidR="00452AF0" w:rsidRPr="00E16881" w14:paraId="64E5F260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4"/>
            <w:shd w:val="clear" w:color="auto" w:fill="000000"/>
          </w:tcPr>
          <w:p w14:paraId="3996AFE0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lastRenderedPageBreak/>
              <w:t xml:space="preserve">3. Agenda and Notes, Decisions, Issues </w:t>
            </w:r>
          </w:p>
        </w:tc>
      </w:tr>
      <w:tr w:rsidR="00452AF0" w:rsidRPr="00E16881" w14:paraId="7C7C0E4C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  <w:shd w:val="pct12" w:color="auto" w:fill="FFFFFF"/>
          </w:tcPr>
          <w:p w14:paraId="64902A15" w14:textId="7777777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2" w:color="auto" w:fill="FFFFFF"/>
          </w:tcPr>
          <w:p w14:paraId="09AB6656" w14:textId="7777777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0F81AAA4" w14:textId="7777777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Time</w:t>
            </w:r>
          </w:p>
        </w:tc>
      </w:tr>
      <w:tr w:rsidR="00452AF0" w:rsidRPr="00E16881" w14:paraId="1F3DD56D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03785A71" w14:textId="77777777" w:rsidR="00452AF0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Immersive learning</w:t>
            </w:r>
          </w:p>
          <w:p w14:paraId="3B32580C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Use Virtual Reality (VR) to stimulate real-world scenarios</w:t>
            </w:r>
          </w:p>
          <w:p w14:paraId="1568AAA4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Not nessassry have to use head mounted device, more convenience </w:t>
            </w:r>
          </w:p>
          <w:p w14:paraId="31144712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71F738F4" w14:textId="2F237890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</w:t>
            </w:r>
            <w:r w:rsidR="00F13A1C">
              <w:rPr>
                <w:szCs w:val="18"/>
              </w:rPr>
              <w:t>OM ONG</w:t>
            </w:r>
          </w:p>
        </w:tc>
        <w:tc>
          <w:tcPr>
            <w:tcW w:w="1620" w:type="dxa"/>
          </w:tcPr>
          <w:p w14:paraId="3450EA6B" w14:textId="6A7A13C4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10.05am</w:t>
            </w:r>
          </w:p>
        </w:tc>
      </w:tr>
      <w:tr w:rsidR="00452AF0" w:rsidRPr="00E16881" w14:paraId="48B71E82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68552C54" w14:textId="77777777" w:rsidR="00452AF0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Suggestion for Software Development Tools</w:t>
            </w:r>
          </w:p>
          <w:p w14:paraId="26928276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Blender</w:t>
            </w:r>
          </w:p>
          <w:p w14:paraId="5DA3AA94" w14:textId="77777777" w:rsidR="00452AF0" w:rsidRDefault="00452AF0" w:rsidP="00452AF0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>Free platform and most laptop can use, as long as not too heavy blendering.</w:t>
            </w:r>
          </w:p>
          <w:p w14:paraId="6AD3D511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Unity</w:t>
            </w:r>
          </w:p>
          <w:p w14:paraId="5BA1DD31" w14:textId="77777777" w:rsidR="00452AF0" w:rsidRDefault="00452AF0" w:rsidP="00452AF0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>Develop certain User Interface(UI) design and User Experience(UX) design, some pattern of display and animation</w:t>
            </w:r>
          </w:p>
          <w:p w14:paraId="6BAF8FEB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Unity Pro</w:t>
            </w:r>
          </w:p>
          <w:p w14:paraId="49311285" w14:textId="77777777" w:rsidR="00452AF0" w:rsidRDefault="00452AF0" w:rsidP="00452AF0">
            <w:pPr>
              <w:pStyle w:val="CovFormText"/>
              <w:keepNext/>
              <w:keepLines/>
              <w:ind w:left="720"/>
              <w:rPr>
                <w:szCs w:val="18"/>
              </w:rPr>
            </w:pPr>
            <w:r>
              <w:rPr>
                <w:szCs w:val="18"/>
              </w:rPr>
              <w:t xml:space="preserve">Not suggested due to it is more focus on gaming. </w:t>
            </w:r>
          </w:p>
          <w:p w14:paraId="3642F9CB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4275A202" w14:textId="01140044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</w:t>
            </w:r>
            <w:r w:rsidR="00F13A1C">
              <w:rPr>
                <w:szCs w:val="18"/>
              </w:rPr>
              <w:t>OM ONG</w:t>
            </w:r>
          </w:p>
        </w:tc>
        <w:tc>
          <w:tcPr>
            <w:tcW w:w="1620" w:type="dxa"/>
          </w:tcPr>
          <w:p w14:paraId="35D50895" w14:textId="76457A21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10.20am</w:t>
            </w:r>
          </w:p>
        </w:tc>
      </w:tr>
      <w:tr w:rsidR="00452AF0" w:rsidRPr="00E16881" w14:paraId="3D32F2BA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341A4E06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  <w:p w14:paraId="70300C20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  <w:p w14:paraId="7E4E208E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1643EE63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471CF6C0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2AF0" w:rsidRPr="00E16881" w14:paraId="38DD294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6968E47" w14:textId="77777777" w:rsidR="00452AF0" w:rsidRPr="00E16881" w:rsidRDefault="00452AF0" w:rsidP="00452AF0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4. Action Items   </w:t>
            </w:r>
          </w:p>
        </w:tc>
      </w:tr>
      <w:tr w:rsidR="00452AF0" w:rsidRPr="00E16881" w14:paraId="708AA59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nil"/>
              <w:bottom w:val="nil"/>
            </w:tcBorders>
            <w:shd w:val="pct12" w:color="auto" w:fill="FFFFFF"/>
          </w:tcPr>
          <w:p w14:paraId="1785BA27" w14:textId="7777777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00431B7A" w14:textId="7777777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981B85E" w14:textId="7777777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Due Date</w:t>
            </w:r>
          </w:p>
        </w:tc>
      </w:tr>
      <w:tr w:rsidR="00452AF0" w:rsidRPr="00E16881" w14:paraId="1358C9B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D507EC" w14:textId="77777777" w:rsidR="00452AF0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Explore more on the tools that can be used for the project.</w:t>
            </w:r>
          </w:p>
          <w:p w14:paraId="059DA2F5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Blender</w:t>
            </w:r>
          </w:p>
          <w:p w14:paraId="0B8149A7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Unity</w:t>
            </w:r>
          </w:p>
          <w:p w14:paraId="7E1F411B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Adobe Aero</w:t>
            </w:r>
          </w:p>
          <w:p w14:paraId="11FFB055" w14:textId="1CD3A2F5" w:rsidR="00452AF0" w:rsidRP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 w:rsidRPr="00452AF0">
              <w:rPr>
                <w:szCs w:val="18"/>
              </w:rPr>
              <w:t>Vuforia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64825" w14:textId="77777777" w:rsidR="00452AF0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  <w:p w14:paraId="25AA8052" w14:textId="77777777" w:rsidR="00452AF0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  <w:p w14:paraId="191C66F3" w14:textId="19098B34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A64959" w14:textId="1E2E1353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18/09/2023</w:t>
            </w:r>
          </w:p>
        </w:tc>
      </w:tr>
      <w:tr w:rsidR="00452AF0" w:rsidRPr="00E16881" w14:paraId="1397BEE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A80AED" w14:textId="77777777" w:rsidR="00452AF0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Decide the idea for this current project.</w:t>
            </w:r>
          </w:p>
          <w:p w14:paraId="11B813A5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AR poster</w:t>
            </w:r>
          </w:p>
          <w:p w14:paraId="5DD669D8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College brochure</w:t>
            </w:r>
          </w:p>
          <w:p w14:paraId="07FFF909" w14:textId="77777777" w:rsidR="00452AF0" w:rsidRDefault="00452AF0" w:rsidP="00452A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Food </w:t>
            </w:r>
          </w:p>
          <w:p w14:paraId="503EC74C" w14:textId="5FC79DDC" w:rsidR="00452AF0" w:rsidRPr="00452AF0" w:rsidRDefault="00452AF0" w:rsidP="00452AF0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 w:rsidRPr="00452AF0">
              <w:rPr>
                <w:szCs w:val="18"/>
              </w:rPr>
              <w:t>Books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C313AE" w14:textId="77777777" w:rsidR="00452AF0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  <w:p w14:paraId="2AD6E296" w14:textId="77777777" w:rsidR="00452AF0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  <w:p w14:paraId="13707E56" w14:textId="10BF6F4F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AB66E8" w14:textId="1B1DE2DF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18/09/2023</w:t>
            </w:r>
          </w:p>
        </w:tc>
      </w:tr>
      <w:tr w:rsidR="00452AF0" w:rsidRPr="00E16881" w14:paraId="207B76A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847279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2866C5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FB731A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2AF0" w:rsidRPr="00E16881" w14:paraId="34847B2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B82AB39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EF6E0B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25D68A5" w14:textId="77777777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52AF0" w:rsidRPr="00E16881" w14:paraId="28FA9518" w14:textId="77777777"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14:paraId="59764324" w14:textId="77777777" w:rsidR="00452AF0" w:rsidRPr="00E16881" w:rsidRDefault="00452AF0" w:rsidP="00452AF0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5. Next Meeting </w:t>
            </w:r>
            <w:r w:rsidRPr="00E16881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452AF0" w:rsidRPr="00E16881" w14:paraId="69959087" w14:textId="77777777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368B78" w14:textId="6A028B89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Date:  </w:t>
            </w:r>
            <w:r w:rsidRPr="00E16881">
              <w:rPr>
                <w:szCs w:val="18"/>
              </w:rPr>
              <w:t>(</w:t>
            </w:r>
            <w:r>
              <w:rPr>
                <w:szCs w:val="18"/>
              </w:rPr>
              <w:t>DD</w:t>
            </w:r>
            <w:r w:rsidRPr="00E16881">
              <w:rPr>
                <w:szCs w:val="18"/>
              </w:rPr>
              <w:t>/</w:t>
            </w:r>
            <w:r>
              <w:rPr>
                <w:szCs w:val="18"/>
              </w:rPr>
              <w:t>MM</w:t>
            </w:r>
            <w:r w:rsidRPr="00E16881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13497" w14:textId="6C5267E5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21/09/2023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89B4EF5" w14:textId="3B94D183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0FF7E" w14:textId="57364F7A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2.00pm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7C67398" w14:textId="192003A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D5A7F" w14:textId="7C38E239" w:rsidR="00452AF0" w:rsidRPr="00E16881" w:rsidRDefault="00452AF0" w:rsidP="00452AF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Deck 7, Classroom 701</w:t>
            </w:r>
          </w:p>
        </w:tc>
      </w:tr>
    </w:tbl>
    <w:p w14:paraId="29D67571" w14:textId="77777777" w:rsidR="004266D5" w:rsidRPr="00E16881" w:rsidRDefault="004266D5" w:rsidP="00E16881">
      <w:pPr>
        <w:pStyle w:val="Footer"/>
        <w:tabs>
          <w:tab w:val="clear" w:pos="4320"/>
          <w:tab w:val="clear" w:pos="8640"/>
        </w:tabs>
      </w:pPr>
    </w:p>
    <w:sectPr w:rsidR="004266D5" w:rsidRPr="00E16881" w:rsidSect="004D42BB">
      <w:head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F8ECF" w14:textId="77777777" w:rsidR="00827D56" w:rsidRDefault="00827D56">
      <w:r>
        <w:separator/>
      </w:r>
    </w:p>
  </w:endnote>
  <w:endnote w:type="continuationSeparator" w:id="0">
    <w:p w14:paraId="439DADFB" w14:textId="77777777" w:rsidR="00827D56" w:rsidRDefault="00827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5657" w14:textId="77777777" w:rsidR="00827D56" w:rsidRDefault="00827D56">
      <w:r>
        <w:separator/>
      </w:r>
    </w:p>
  </w:footnote>
  <w:footnote w:type="continuationSeparator" w:id="0">
    <w:p w14:paraId="30E0A3B7" w14:textId="77777777" w:rsidR="00827D56" w:rsidRDefault="00827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67D20FF4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0404FF42" w14:textId="281B2048" w:rsidR="00DB7394" w:rsidRPr="00E44179" w:rsidRDefault="00B7063A" w:rsidP="00C94BEB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6B69BAF2" wp14:editId="403ABAC0">
                <wp:extent cx="1100455" cy="457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4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EC1471D" w14:textId="555A7F31" w:rsidR="00DB7394" w:rsidRPr="001D7DC5" w:rsidRDefault="00B7063A" w:rsidP="00E16881">
          <w:pPr>
            <w:pStyle w:val="Heading1"/>
            <w:tabs>
              <w:tab w:val="left" w:pos="4860"/>
            </w:tabs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235D152" wp14:editId="5E49EEC9">
                <wp:extent cx="906145" cy="567055"/>
                <wp:effectExtent l="0" t="0" r="0" b="0"/>
                <wp:docPr id="2" name="Picture 1" descr="University of Plymouth logo transparent PNG - Stick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sity of Plymouth logo transparent PNG - Stick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14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BAFD7A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5112"/>
    <w:multiLevelType w:val="hybridMultilevel"/>
    <w:tmpl w:val="A80A35B6"/>
    <w:lvl w:ilvl="0" w:tplc="E5FA6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44C39"/>
    <w:multiLevelType w:val="hybridMultilevel"/>
    <w:tmpl w:val="76CAA5CE"/>
    <w:lvl w:ilvl="0" w:tplc="EF8426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266216">
    <w:abstractNumId w:val="2"/>
  </w:num>
  <w:num w:numId="2" w16cid:durableId="638530845">
    <w:abstractNumId w:val="1"/>
  </w:num>
  <w:num w:numId="3" w16cid:durableId="10107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35F8F"/>
    <w:rsid w:val="001071C3"/>
    <w:rsid w:val="00155255"/>
    <w:rsid w:val="001D7DC5"/>
    <w:rsid w:val="002A6FDA"/>
    <w:rsid w:val="00361221"/>
    <w:rsid w:val="003B2F07"/>
    <w:rsid w:val="004266D5"/>
    <w:rsid w:val="00434BC7"/>
    <w:rsid w:val="00452AF0"/>
    <w:rsid w:val="00476A2F"/>
    <w:rsid w:val="004D42BB"/>
    <w:rsid w:val="00527B5C"/>
    <w:rsid w:val="0053679B"/>
    <w:rsid w:val="005A6D89"/>
    <w:rsid w:val="00660764"/>
    <w:rsid w:val="00737F42"/>
    <w:rsid w:val="008013ED"/>
    <w:rsid w:val="00827D56"/>
    <w:rsid w:val="00842848"/>
    <w:rsid w:val="00852B43"/>
    <w:rsid w:val="00857CFB"/>
    <w:rsid w:val="008D414E"/>
    <w:rsid w:val="008E589B"/>
    <w:rsid w:val="00927B59"/>
    <w:rsid w:val="009E1064"/>
    <w:rsid w:val="009F19E3"/>
    <w:rsid w:val="00A27D11"/>
    <w:rsid w:val="00AA44D2"/>
    <w:rsid w:val="00AF26B6"/>
    <w:rsid w:val="00B36BC4"/>
    <w:rsid w:val="00B6236C"/>
    <w:rsid w:val="00B7063A"/>
    <w:rsid w:val="00C6291B"/>
    <w:rsid w:val="00C94BEB"/>
    <w:rsid w:val="00D1263A"/>
    <w:rsid w:val="00DB7394"/>
    <w:rsid w:val="00DC31FE"/>
    <w:rsid w:val="00DF4F8E"/>
    <w:rsid w:val="00E16881"/>
    <w:rsid w:val="00F13A1C"/>
    <w:rsid w:val="00F15879"/>
    <w:rsid w:val="00F24950"/>
    <w:rsid w:val="00FD6EFC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E013EF"/>
  <w15:chartTrackingRefBased/>
  <w15:docId w15:val="{AD1F8E12-C059-484D-814D-09D405A6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Lim Hon Sheang</cp:lastModifiedBy>
  <cp:revision>4</cp:revision>
  <cp:lastPrinted>2007-02-07T01:13:00Z</cp:lastPrinted>
  <dcterms:created xsi:type="dcterms:W3CDTF">2023-09-20T15:53:00Z</dcterms:created>
  <dcterms:modified xsi:type="dcterms:W3CDTF">2023-11-10T06:14:00Z</dcterms:modified>
  <cp:category>Rev 1.1;last template edit 3-5-05 gje</cp:category>
</cp:coreProperties>
</file>