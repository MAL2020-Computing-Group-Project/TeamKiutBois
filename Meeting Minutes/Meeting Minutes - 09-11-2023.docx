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F8ABB1" w14:textId="77777777" w:rsidR="004D42BB" w:rsidRPr="00E16881" w:rsidRDefault="004D42BB" w:rsidP="00E16881">
      <w:pPr>
        <w:pStyle w:val="Heading1"/>
        <w:rPr>
          <w:b/>
          <w:sz w:val="24"/>
          <w:szCs w:val="24"/>
        </w:rPr>
      </w:pPr>
      <w:r w:rsidRPr="00E16881">
        <w:rPr>
          <w:b/>
          <w:sz w:val="24"/>
          <w:szCs w:val="24"/>
        </w:rPr>
        <w:t>MEETING MINUTES</w:t>
      </w:r>
    </w:p>
    <w:p w14:paraId="2EDF52C9" w14:textId="77777777" w:rsidR="004D42BB" w:rsidRPr="00E16881" w:rsidRDefault="004D42BB" w:rsidP="00E16881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360"/>
        <w:gridCol w:w="720"/>
        <w:gridCol w:w="810"/>
        <w:gridCol w:w="810"/>
        <w:gridCol w:w="720"/>
        <w:gridCol w:w="360"/>
        <w:gridCol w:w="450"/>
        <w:gridCol w:w="90"/>
        <w:gridCol w:w="900"/>
        <w:gridCol w:w="270"/>
        <w:gridCol w:w="720"/>
        <w:gridCol w:w="270"/>
        <w:gridCol w:w="1620"/>
      </w:tblGrid>
      <w:tr w:rsidR="00452AF0" w:rsidRPr="00E16881" w14:paraId="36115F44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4877A650" w14:textId="77777777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 xml:space="preserve">Project </w:t>
            </w:r>
            <w:r>
              <w:rPr>
                <w:b/>
                <w:i w:val="0"/>
                <w:szCs w:val="18"/>
              </w:rPr>
              <w:t>Title</w:t>
            </w:r>
            <w:r w:rsidRPr="00E16881">
              <w:rPr>
                <w:b/>
                <w:i w:val="0"/>
                <w:szCs w:val="18"/>
              </w:rPr>
              <w:t>:</w:t>
            </w:r>
          </w:p>
        </w:tc>
        <w:tc>
          <w:tcPr>
            <w:tcW w:w="7740" w:type="dxa"/>
            <w:gridSpan w:val="12"/>
          </w:tcPr>
          <w:p w14:paraId="313414DE" w14:textId="4DC4946B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AR VR </w:t>
            </w:r>
            <w:r w:rsidR="00DF4F8E">
              <w:rPr>
                <w:i w:val="0"/>
                <w:szCs w:val="18"/>
              </w:rPr>
              <w:t>Solutions</w:t>
            </w:r>
          </w:p>
        </w:tc>
      </w:tr>
      <w:tr w:rsidR="00452AF0" w:rsidRPr="00E16881" w14:paraId="3490B1C0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53808CA4" w14:textId="6A47BE28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Date of Meeting:</w:t>
            </w:r>
            <w:r w:rsidRPr="00E16881">
              <w:rPr>
                <w:i w:val="0"/>
                <w:szCs w:val="18"/>
              </w:rPr>
              <w:t xml:space="preserve">  (</w:t>
            </w:r>
            <w:r>
              <w:rPr>
                <w:i w:val="0"/>
                <w:szCs w:val="18"/>
              </w:rPr>
              <w:t>DD</w:t>
            </w:r>
            <w:r w:rsidRPr="00E16881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MM</w:t>
            </w:r>
            <w:r w:rsidRPr="00E16881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4"/>
          </w:tcPr>
          <w:p w14:paraId="05A060B9" w14:textId="40566643" w:rsidR="00452AF0" w:rsidRPr="00E16881" w:rsidRDefault="00DF4F8E" w:rsidP="00452AF0">
            <w:pPr>
              <w:pStyle w:val="Heading4"/>
              <w:jc w:val="both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09</w:t>
            </w:r>
            <w:r w:rsidR="00452AF0">
              <w:rPr>
                <w:i w:val="0"/>
                <w:szCs w:val="18"/>
              </w:rPr>
              <w:t>/</w:t>
            </w:r>
            <w:r>
              <w:rPr>
                <w:i w:val="0"/>
                <w:szCs w:val="18"/>
              </w:rPr>
              <w:t>11</w:t>
            </w:r>
            <w:r w:rsidR="00452AF0">
              <w:rPr>
                <w:i w:val="0"/>
                <w:szCs w:val="18"/>
              </w:rPr>
              <w:t>/2023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74AB5752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4"/>
          </w:tcPr>
          <w:p w14:paraId="6C41D4E1" w14:textId="6B07A669" w:rsidR="00452AF0" w:rsidRPr="00E16881" w:rsidRDefault="00A539BA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</w:t>
            </w:r>
            <w:r w:rsidR="00452AF0">
              <w:rPr>
                <w:i w:val="0"/>
                <w:szCs w:val="18"/>
              </w:rPr>
              <w:t xml:space="preserve">.00am – </w:t>
            </w:r>
            <w:r>
              <w:rPr>
                <w:i w:val="0"/>
                <w:szCs w:val="18"/>
              </w:rPr>
              <w:t>2</w:t>
            </w:r>
            <w:r w:rsidR="00452AF0">
              <w:rPr>
                <w:i w:val="0"/>
                <w:szCs w:val="18"/>
              </w:rPr>
              <w:t>.30am</w:t>
            </w:r>
          </w:p>
        </w:tc>
      </w:tr>
      <w:tr w:rsidR="00452AF0" w:rsidRPr="00E16881" w14:paraId="507A3B36" w14:textId="77777777">
        <w:trPr>
          <w:cantSplit/>
          <w:tblHeader/>
        </w:trPr>
        <w:tc>
          <w:tcPr>
            <w:tcW w:w="2340" w:type="dxa"/>
            <w:gridSpan w:val="2"/>
            <w:shd w:val="pct12" w:color="auto" w:fill="FFFFFF"/>
          </w:tcPr>
          <w:p w14:paraId="2DFFEFE3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4"/>
          </w:tcPr>
          <w:p w14:paraId="4EA2A8D6" w14:textId="61552DC3" w:rsidR="00452AF0" w:rsidRPr="00E16881" w:rsidRDefault="00452AF0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LIM HON SHEANG</w:t>
            </w:r>
          </w:p>
        </w:tc>
        <w:tc>
          <w:tcPr>
            <w:tcW w:w="1800" w:type="dxa"/>
            <w:gridSpan w:val="4"/>
            <w:shd w:val="pct12" w:color="auto" w:fill="FFFFFF"/>
          </w:tcPr>
          <w:p w14:paraId="5133FD9F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4"/>
          </w:tcPr>
          <w:p w14:paraId="52959B78" w14:textId="5B4C3CD1" w:rsidR="00452AF0" w:rsidRPr="00E16881" w:rsidRDefault="00A539BA" w:rsidP="00452AF0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Teams Meeting</w:t>
            </w:r>
          </w:p>
        </w:tc>
      </w:tr>
      <w:tr w:rsidR="00452AF0" w:rsidRPr="00E16881" w14:paraId="000FD9CB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</w:trPr>
        <w:tc>
          <w:tcPr>
            <w:tcW w:w="10080" w:type="dxa"/>
            <w:gridSpan w:val="14"/>
            <w:tcBorders>
              <w:bottom w:val="nil"/>
            </w:tcBorders>
            <w:shd w:val="clear" w:color="auto" w:fill="000000"/>
          </w:tcPr>
          <w:p w14:paraId="7C3E60AD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>1. Meeting Objective</w:t>
            </w:r>
          </w:p>
        </w:tc>
      </w:tr>
      <w:tr w:rsidR="00452AF0" w:rsidRPr="00E16881" w14:paraId="0517565F" w14:textId="77777777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14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1676820" w14:textId="07BC578D" w:rsidR="00452AF0" w:rsidRDefault="00452AF0" w:rsidP="00452AF0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To </w:t>
            </w:r>
            <w:r w:rsidR="00A539BA">
              <w:rPr>
                <w:szCs w:val="18"/>
              </w:rPr>
              <w:t>present on the idea</w:t>
            </w:r>
          </w:p>
          <w:p w14:paraId="7B22E77B" w14:textId="34245897" w:rsidR="00452AF0" w:rsidRPr="00452AF0" w:rsidRDefault="00452AF0" w:rsidP="00452AF0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 w:rsidRPr="00452AF0">
              <w:rPr>
                <w:szCs w:val="18"/>
              </w:rPr>
              <w:t>To discuss about the ideas for the project.</w:t>
            </w:r>
          </w:p>
        </w:tc>
      </w:tr>
      <w:tr w:rsidR="00452AF0" w:rsidRPr="00E16881" w14:paraId="55072E7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B591F00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2. Attendance at Meeting </w:t>
            </w:r>
          </w:p>
        </w:tc>
      </w:tr>
      <w:tr w:rsidR="00452AF0" w:rsidRPr="00E16881" w14:paraId="0262A5C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0F8DB78A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70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4AC6E0B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430" w:type="dxa"/>
            <w:gridSpan w:val="5"/>
            <w:tcBorders>
              <w:top w:val="nil"/>
              <w:bottom w:val="nil"/>
            </w:tcBorders>
            <w:shd w:val="pct12" w:color="auto" w:fill="FFFFFF"/>
          </w:tcPr>
          <w:p w14:paraId="4AA8373B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89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325BAF59" w14:textId="77777777" w:rsidR="00452AF0" w:rsidRPr="00E16881" w:rsidRDefault="00452AF0" w:rsidP="00452AF0">
            <w:pPr>
              <w:pStyle w:val="Heading4"/>
              <w:rPr>
                <w:b/>
                <w:i w:val="0"/>
                <w:szCs w:val="18"/>
              </w:rPr>
            </w:pPr>
            <w:r w:rsidRPr="00E16881">
              <w:rPr>
                <w:b/>
                <w:i w:val="0"/>
                <w:szCs w:val="18"/>
              </w:rPr>
              <w:t>Phone</w:t>
            </w:r>
          </w:p>
        </w:tc>
      </w:tr>
      <w:tr w:rsidR="00EF40B1" w:rsidRPr="00E16881" w14:paraId="4FE17DFF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D7F735B" w14:textId="3607C1CC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DOM ONG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D792149" w14:textId="10C00034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Managing Director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FEB2FA" w14:textId="6245D63A" w:rsidR="00EF40B1" w:rsidRPr="00E16881" w:rsidRDefault="00EF40B1" w:rsidP="00EF40B1">
            <w:pPr>
              <w:pStyle w:val="CovFormText"/>
              <w:rPr>
                <w:szCs w:val="18"/>
              </w:rPr>
            </w:pPr>
            <w:r w:rsidRPr="00AB4F31">
              <w:rPr>
                <w:szCs w:val="18"/>
              </w:rPr>
              <w:t>dom.ong@siliconmax.com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8250945" w14:textId="0626C643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0194101488</w:t>
            </w:r>
          </w:p>
        </w:tc>
      </w:tr>
      <w:tr w:rsidR="00EF40B1" w:rsidRPr="00E16881" w14:paraId="7A80B6C1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AB88FD" w14:textId="7ECEFD1B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MUHAMMAD </w:t>
            </w:r>
            <w:r>
              <w:t>ZAFRAN SHAH BIN ASRAB ALI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7B3143A" w14:textId="1C62A51E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Graphic Designer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1B9F07" w14:textId="38A2EDAC" w:rsidR="00EF40B1" w:rsidRPr="00E16881" w:rsidRDefault="00EF40B1" w:rsidP="00EF40B1">
            <w:pPr>
              <w:pStyle w:val="CovFormText"/>
              <w:rPr>
                <w:szCs w:val="18"/>
              </w:rPr>
            </w:pPr>
            <w:r w:rsidRPr="00851015">
              <w:rPr>
                <w:szCs w:val="18"/>
              </w:rPr>
              <w:t>designer1@siliconmax.com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AB0C4F5" w14:textId="48C64B50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0149809179</w:t>
            </w:r>
          </w:p>
        </w:tc>
      </w:tr>
      <w:tr w:rsidR="00EF40B1" w:rsidRPr="00E16881" w14:paraId="505AF1A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C0AC381" w14:textId="768EC47D" w:rsidR="00EF40B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GRACE TOK BEE CHOO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3FB034E" w14:textId="277CAB42" w:rsidR="00EF40B1" w:rsidRDefault="007E3083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Head of Computer Science Department 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FBAA033" w14:textId="6CCBCDEA" w:rsidR="00EF40B1" w:rsidRPr="00851015" w:rsidRDefault="00D20110" w:rsidP="00EF40B1">
            <w:pPr>
              <w:pStyle w:val="CovFormText"/>
              <w:rPr>
                <w:szCs w:val="18"/>
              </w:rPr>
            </w:pPr>
            <w:r w:rsidRPr="00D20110">
              <w:rPr>
                <w:szCs w:val="18"/>
              </w:rPr>
              <w:t>grace.tok@peninsulacollege.edu.my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5A0AEB4" w14:textId="615E51B2" w:rsidR="00EF40B1" w:rsidRDefault="00D20110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0125687552</w:t>
            </w:r>
          </w:p>
        </w:tc>
      </w:tr>
      <w:tr w:rsidR="00EF40B1" w:rsidRPr="00E16881" w14:paraId="55704EF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EFFC74" w14:textId="237E9445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FB4CF2D" w14:textId="1E4E9D64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7CAD71" w14:textId="0B436C94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limhon.student@peninsulamalaysia.edu.my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8169574" w14:textId="5597736C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01124330933</w:t>
            </w:r>
          </w:p>
        </w:tc>
      </w:tr>
      <w:tr w:rsidR="00EF40B1" w:rsidRPr="00E16881" w14:paraId="05917DE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092530A" w14:textId="13A2C783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8888366" w14:textId="5198CFB2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48258E96" w14:textId="281967F4" w:rsidR="00EF40B1" w:rsidRPr="00E16881" w:rsidRDefault="00EF40B1" w:rsidP="00EF40B1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dannychan.student@peninsulamalaysia.edu.my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3DBE29D" w14:textId="63CC4F65" w:rsidR="00EF40B1" w:rsidRPr="00E1688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0125506089</w:t>
            </w:r>
          </w:p>
        </w:tc>
      </w:tr>
      <w:tr w:rsidR="00EF40B1" w:rsidRPr="00E16881" w14:paraId="49B25612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3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6B57A0E" w14:textId="300EB886" w:rsidR="00EF40B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270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B182B01" w14:textId="3FC9B68F" w:rsidR="00EF40B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BSC(Hons)Computer Science (Cyber Security)</w:t>
            </w:r>
          </w:p>
        </w:tc>
        <w:tc>
          <w:tcPr>
            <w:tcW w:w="2430" w:type="dxa"/>
            <w:gridSpan w:val="5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09367685" w14:textId="386D6989" w:rsidR="00EF40B1" w:rsidRPr="00494255" w:rsidRDefault="00EF40B1" w:rsidP="00EF40B1">
            <w:pPr>
              <w:pStyle w:val="CovFormText"/>
              <w:rPr>
                <w:szCs w:val="18"/>
              </w:rPr>
            </w:pPr>
            <w:r w:rsidRPr="00494255">
              <w:rPr>
                <w:szCs w:val="18"/>
              </w:rPr>
              <w:t>gohqi.student@peninsulamalaysia.edu.my</w:t>
            </w:r>
          </w:p>
        </w:tc>
        <w:tc>
          <w:tcPr>
            <w:tcW w:w="1890" w:type="dxa"/>
            <w:gridSpan w:val="2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096D85CA" w14:textId="58768196" w:rsidR="00EF40B1" w:rsidRDefault="00EF40B1" w:rsidP="00EF40B1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0134889105</w:t>
            </w:r>
          </w:p>
        </w:tc>
      </w:tr>
      <w:tr w:rsidR="00452AF0" w:rsidRPr="00E16881" w14:paraId="64E5F260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0080" w:type="dxa"/>
            <w:gridSpan w:val="14"/>
            <w:shd w:val="clear" w:color="auto" w:fill="000000"/>
          </w:tcPr>
          <w:p w14:paraId="3996AFE0" w14:textId="77777777" w:rsidR="00452AF0" w:rsidRPr="00E16881" w:rsidRDefault="00452AF0" w:rsidP="00452AF0">
            <w:pPr>
              <w:pStyle w:val="Heading3"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lastRenderedPageBreak/>
              <w:t xml:space="preserve">3. Agenda and Notes, Decisions, Issues </w:t>
            </w:r>
          </w:p>
        </w:tc>
      </w:tr>
      <w:tr w:rsidR="00452AF0" w:rsidRPr="00E16881" w14:paraId="7C7C0E4C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  <w:shd w:val="pct12" w:color="auto" w:fill="FFFFFF"/>
          </w:tcPr>
          <w:p w14:paraId="64902A15" w14:textId="7777777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Topic</w:t>
            </w:r>
          </w:p>
        </w:tc>
        <w:tc>
          <w:tcPr>
            <w:tcW w:w="2160" w:type="dxa"/>
            <w:gridSpan w:val="4"/>
            <w:shd w:val="pct12" w:color="auto" w:fill="FFFFFF"/>
          </w:tcPr>
          <w:p w14:paraId="09AB6656" w14:textId="7777777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shd w:val="pct12" w:color="auto" w:fill="FFFFFF"/>
          </w:tcPr>
          <w:p w14:paraId="0F81AAA4" w14:textId="77777777" w:rsidR="00452AF0" w:rsidRPr="00E16881" w:rsidRDefault="00452AF0" w:rsidP="00452AF0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Time</w:t>
            </w:r>
          </w:p>
        </w:tc>
      </w:tr>
      <w:tr w:rsidR="001D3182" w:rsidRPr="00E16881" w14:paraId="1F3DD56D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5C9221C1" w14:textId="7097EC60" w:rsidR="001D3182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Present on idea (Car engine)</w:t>
            </w:r>
          </w:p>
          <w:p w14:paraId="37B68163" w14:textId="1F81E2C9" w:rsidR="001D3182" w:rsidRDefault="001D3182" w:rsidP="001D3182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Overview of the car engine</w:t>
            </w:r>
          </w:p>
          <w:p w14:paraId="18298236" w14:textId="77481FDD" w:rsidR="001D3182" w:rsidRDefault="001D3182" w:rsidP="001D3182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Disassemble of the car engine with label</w:t>
            </w:r>
          </w:p>
          <w:p w14:paraId="22FB3F9F" w14:textId="7404FDA0" w:rsidR="001D3182" w:rsidRPr="001D3182" w:rsidRDefault="001D3182" w:rsidP="001D3182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Car battery</w:t>
            </w:r>
          </w:p>
          <w:p w14:paraId="31144712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219ADDF1" w14:textId="77777777" w:rsidR="001D3182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  <w:p w14:paraId="4D413DC4" w14:textId="77777777" w:rsidR="001D3182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  <w:p w14:paraId="71F738F4" w14:textId="5AEB7286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1620" w:type="dxa"/>
          </w:tcPr>
          <w:p w14:paraId="3450EA6B" w14:textId="169ED98C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2.00am</w:t>
            </w:r>
          </w:p>
        </w:tc>
      </w:tr>
      <w:tr w:rsidR="001D3182" w:rsidRPr="00E16881" w14:paraId="48B71E82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0D43AE98" w14:textId="77777777" w:rsidR="001D3182" w:rsidRDefault="00991831" w:rsidP="003C1D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Suggestion</w:t>
            </w:r>
          </w:p>
          <w:p w14:paraId="4BC71D8A" w14:textId="77777777" w:rsidR="00991831" w:rsidRDefault="00783ED5" w:rsidP="00991831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Make the animation</w:t>
            </w:r>
          </w:p>
          <w:p w14:paraId="205F55CB" w14:textId="77777777" w:rsidR="00C22831" w:rsidRDefault="00783ED5" w:rsidP="009A7B17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 xml:space="preserve">Make it more realistics </w:t>
            </w:r>
            <w:r w:rsidR="002D5F12">
              <w:rPr>
                <w:szCs w:val="18"/>
              </w:rPr>
              <w:t>in terms of texture</w:t>
            </w:r>
          </w:p>
          <w:p w14:paraId="1851A009" w14:textId="1C9786F8" w:rsidR="009A7B17" w:rsidRPr="00C22831" w:rsidRDefault="009A7B17" w:rsidP="009A7B17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 w:rsidRPr="00C22831">
              <w:rPr>
                <w:szCs w:val="18"/>
              </w:rPr>
              <w:t>Present the demo</w:t>
            </w:r>
            <w:r w:rsidR="008A490E" w:rsidRPr="00C22831">
              <w:rPr>
                <w:szCs w:val="18"/>
              </w:rPr>
              <w:t xml:space="preserve"> video</w:t>
            </w:r>
          </w:p>
          <w:p w14:paraId="3642F9CB" w14:textId="04A1FD28" w:rsidR="009A7B17" w:rsidRPr="00E16881" w:rsidRDefault="009A7B17" w:rsidP="0079778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7A5DA953" w14:textId="77777777" w:rsidR="001D3182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DOM ONG</w:t>
            </w:r>
          </w:p>
          <w:p w14:paraId="4275A202" w14:textId="0BE80B6B" w:rsidR="003C1DB2" w:rsidRPr="00E16881" w:rsidRDefault="003C1DB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MUHAMMAD </w:t>
            </w:r>
            <w:r>
              <w:t>ZAFRAN SHAH BIN ASRAB ALI</w:t>
            </w:r>
          </w:p>
        </w:tc>
        <w:tc>
          <w:tcPr>
            <w:tcW w:w="1620" w:type="dxa"/>
          </w:tcPr>
          <w:p w14:paraId="35D50895" w14:textId="7EF50639" w:rsidR="001D3182" w:rsidRPr="00E16881" w:rsidRDefault="003C1DB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2.1</w:t>
            </w:r>
            <w:r w:rsidR="00991831">
              <w:rPr>
                <w:szCs w:val="18"/>
              </w:rPr>
              <w:t>0</w:t>
            </w:r>
            <w:r>
              <w:rPr>
                <w:szCs w:val="18"/>
              </w:rPr>
              <w:t>pm</w:t>
            </w:r>
          </w:p>
        </w:tc>
      </w:tr>
      <w:tr w:rsidR="001D3182" w:rsidRPr="00E16881" w14:paraId="3D32F2BA" w14:textId="77777777">
        <w:tblPrEx>
          <w:tblBorders>
            <w:top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6300" w:type="dxa"/>
            <w:gridSpan w:val="9"/>
          </w:tcPr>
          <w:p w14:paraId="341A4E06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  <w:p w14:paraId="70300C20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  <w:p w14:paraId="7E4E208E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</w:tcPr>
          <w:p w14:paraId="1643EE63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</w:tcPr>
          <w:p w14:paraId="471CF6C0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D3182" w:rsidRPr="00E16881" w14:paraId="38DD2949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bottom w:val="nil"/>
            </w:tcBorders>
            <w:shd w:val="clear" w:color="auto" w:fill="000000"/>
          </w:tcPr>
          <w:p w14:paraId="66968E47" w14:textId="77777777" w:rsidR="001D3182" w:rsidRPr="00E16881" w:rsidRDefault="001D3182" w:rsidP="001D3182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4. Action Items   </w:t>
            </w:r>
          </w:p>
        </w:tc>
      </w:tr>
      <w:tr w:rsidR="001D3182" w:rsidRPr="00E16881" w14:paraId="708AA598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nil"/>
              <w:bottom w:val="nil"/>
            </w:tcBorders>
            <w:shd w:val="pct12" w:color="auto" w:fill="FFFFFF"/>
          </w:tcPr>
          <w:p w14:paraId="1785BA27" w14:textId="77777777" w:rsidR="001D3182" w:rsidRPr="00E16881" w:rsidRDefault="001D3182" w:rsidP="001D318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4"/>
            <w:tcBorders>
              <w:top w:val="nil"/>
              <w:bottom w:val="nil"/>
            </w:tcBorders>
            <w:shd w:val="pct12" w:color="auto" w:fill="FFFFFF"/>
          </w:tcPr>
          <w:p w14:paraId="00431B7A" w14:textId="77777777" w:rsidR="001D3182" w:rsidRPr="00E16881" w:rsidRDefault="001D3182" w:rsidP="001D318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981B85E" w14:textId="77777777" w:rsidR="001D3182" w:rsidRPr="00E16881" w:rsidRDefault="001D3182" w:rsidP="001D318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>Due Date</w:t>
            </w:r>
          </w:p>
        </w:tc>
      </w:tr>
      <w:tr w:rsidR="001D3182" w:rsidRPr="00E16881" w14:paraId="1358C9B4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1FFB055" w14:textId="76886B8D" w:rsidR="001D3182" w:rsidRPr="00452AF0" w:rsidRDefault="00B85152" w:rsidP="001D3182">
            <w:pPr>
              <w:pStyle w:val="CovFormText"/>
              <w:keepNext/>
              <w:keepLines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Beautify on the 3D model</w:t>
            </w: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264825" w14:textId="77777777" w:rsidR="001D3182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LIM HON SHEANG</w:t>
            </w:r>
          </w:p>
          <w:p w14:paraId="25AA8052" w14:textId="77777777" w:rsidR="001D3182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DANNY CHAN YI XIANG</w:t>
            </w:r>
          </w:p>
          <w:p w14:paraId="191C66F3" w14:textId="19098B34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GOH QI YUAN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71A64959" w14:textId="1E2E1353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18/09/2023</w:t>
            </w:r>
          </w:p>
        </w:tc>
      </w:tr>
      <w:tr w:rsidR="001D3182" w:rsidRPr="00E16881" w14:paraId="1397BEEE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03EC74C" w14:textId="2FD2FF7D" w:rsidR="001D3182" w:rsidRPr="00452AF0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3707E56" w14:textId="387815A9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5DAB66E8" w14:textId="5F77711F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D3182" w:rsidRPr="00E16881" w14:paraId="207B76A0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847279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2866C5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3FB731A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D3182" w:rsidRPr="00E16881" w14:paraId="34847B2D" w14:textId="77777777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9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3B82AB39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4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1EEF6E0B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</w:tcBorders>
          </w:tcPr>
          <w:p w14:paraId="625D68A5" w14:textId="77777777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D3182" w:rsidRPr="00E16881" w14:paraId="28FA9518" w14:textId="77777777">
        <w:trPr>
          <w:cantSplit/>
        </w:trPr>
        <w:tc>
          <w:tcPr>
            <w:tcW w:w="10080" w:type="dxa"/>
            <w:gridSpan w:val="1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000000"/>
          </w:tcPr>
          <w:p w14:paraId="59764324" w14:textId="77777777" w:rsidR="001D3182" w:rsidRPr="00E16881" w:rsidRDefault="001D3182" w:rsidP="001D3182">
            <w:pPr>
              <w:pStyle w:val="Heading3"/>
              <w:keepLines/>
              <w:rPr>
                <w:color w:val="auto"/>
                <w:sz w:val="18"/>
                <w:szCs w:val="18"/>
              </w:rPr>
            </w:pPr>
            <w:r w:rsidRPr="00E16881">
              <w:rPr>
                <w:color w:val="auto"/>
                <w:sz w:val="18"/>
                <w:szCs w:val="18"/>
              </w:rPr>
              <w:t xml:space="preserve">5. Next Meeting </w:t>
            </w:r>
            <w:r w:rsidRPr="00E16881">
              <w:rPr>
                <w:color w:val="auto"/>
                <w:sz w:val="16"/>
                <w:szCs w:val="16"/>
              </w:rPr>
              <w:t>(if applicable)</w:t>
            </w:r>
          </w:p>
        </w:tc>
      </w:tr>
      <w:tr w:rsidR="001D3182" w:rsidRPr="00E16881" w14:paraId="69959087" w14:textId="77777777">
        <w:trPr>
          <w:cantSplit/>
          <w:trHeight w:val="252"/>
        </w:trPr>
        <w:tc>
          <w:tcPr>
            <w:tcW w:w="19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30368B78" w14:textId="6A028B89" w:rsidR="001D3182" w:rsidRPr="00E16881" w:rsidRDefault="001D3182" w:rsidP="001D318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Date:  </w:t>
            </w:r>
            <w:r w:rsidRPr="00E16881">
              <w:rPr>
                <w:szCs w:val="18"/>
              </w:rPr>
              <w:t>(</w:t>
            </w:r>
            <w:r>
              <w:rPr>
                <w:szCs w:val="18"/>
              </w:rPr>
              <w:t>DD</w:t>
            </w:r>
            <w:r w:rsidRPr="00E16881">
              <w:rPr>
                <w:szCs w:val="18"/>
              </w:rPr>
              <w:t>/</w:t>
            </w:r>
            <w:r>
              <w:rPr>
                <w:szCs w:val="18"/>
              </w:rPr>
              <w:t>MM</w:t>
            </w:r>
            <w:r w:rsidRPr="00E16881">
              <w:rPr>
                <w:szCs w:val="18"/>
              </w:rPr>
              <w:t>/YYYY)</w:t>
            </w:r>
          </w:p>
        </w:tc>
        <w:tc>
          <w:tcPr>
            <w:tcW w:w="189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913497" w14:textId="17F760A1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</w:t>
            </w:r>
            <w:r w:rsidR="00B85152">
              <w:rPr>
                <w:szCs w:val="18"/>
              </w:rPr>
              <w:t>3</w:t>
            </w:r>
            <w:r>
              <w:rPr>
                <w:szCs w:val="18"/>
              </w:rPr>
              <w:t>/</w:t>
            </w:r>
            <w:r w:rsidR="00B85152">
              <w:rPr>
                <w:szCs w:val="18"/>
              </w:rPr>
              <w:t>11</w:t>
            </w:r>
            <w:r>
              <w:rPr>
                <w:szCs w:val="18"/>
              </w:rPr>
              <w:t>/2023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589B4EF5" w14:textId="3B94D183" w:rsidR="001D3182" w:rsidRPr="00E16881" w:rsidRDefault="001D3182" w:rsidP="001D318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Time:  </w:t>
            </w:r>
          </w:p>
        </w:tc>
        <w:tc>
          <w:tcPr>
            <w:tcW w:w="153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30FF7E" w14:textId="533FF99E" w:rsidR="001D3182" w:rsidRPr="00E16881" w:rsidRDefault="00B8515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11.00am – 5.00pm</w:t>
            </w:r>
          </w:p>
        </w:tc>
        <w:tc>
          <w:tcPr>
            <w:tcW w:w="126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12" w:color="auto" w:fill="FFFFFF"/>
          </w:tcPr>
          <w:p w14:paraId="47C67398" w14:textId="192003A7" w:rsidR="001D3182" w:rsidRPr="00E16881" w:rsidRDefault="001D3182" w:rsidP="001D3182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E16881">
              <w:rPr>
                <w:b/>
                <w:szCs w:val="18"/>
              </w:rPr>
              <w:t xml:space="preserve">Location:  </w:t>
            </w:r>
          </w:p>
        </w:tc>
        <w:tc>
          <w:tcPr>
            <w:tcW w:w="261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34D5A7F" w14:textId="48F7B7FF" w:rsidR="001D3182" w:rsidRPr="00E16881" w:rsidRDefault="001D3182" w:rsidP="001D318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Deck 7, </w:t>
            </w:r>
            <w:r w:rsidR="00B85152">
              <w:rPr>
                <w:szCs w:val="18"/>
              </w:rPr>
              <w:t>Computer Lab</w:t>
            </w:r>
          </w:p>
        </w:tc>
      </w:tr>
    </w:tbl>
    <w:p w14:paraId="29D67571" w14:textId="77777777" w:rsidR="004266D5" w:rsidRPr="00E16881" w:rsidRDefault="004266D5" w:rsidP="00E16881">
      <w:pPr>
        <w:pStyle w:val="Footer"/>
        <w:tabs>
          <w:tab w:val="clear" w:pos="4320"/>
          <w:tab w:val="clear" w:pos="8640"/>
        </w:tabs>
      </w:pPr>
    </w:p>
    <w:sectPr w:rsidR="004266D5" w:rsidRPr="00E16881" w:rsidSect="004D42BB">
      <w:headerReference w:type="default" r:id="rId7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4E2C1" w14:textId="77777777" w:rsidR="00035F8F" w:rsidRDefault="00035F8F">
      <w:r>
        <w:separator/>
      </w:r>
    </w:p>
  </w:endnote>
  <w:endnote w:type="continuationSeparator" w:id="0">
    <w:p w14:paraId="3F5A0F62" w14:textId="77777777" w:rsidR="00035F8F" w:rsidRDefault="00035F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718A42" w14:textId="77777777" w:rsidR="00035F8F" w:rsidRDefault="00035F8F">
      <w:r>
        <w:separator/>
      </w:r>
    </w:p>
  </w:footnote>
  <w:footnote w:type="continuationSeparator" w:id="0">
    <w:p w14:paraId="6E842698" w14:textId="77777777" w:rsidR="00035F8F" w:rsidRDefault="00035F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67D20FF4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0404FF42" w14:textId="281B2048" w:rsidR="00DB7394" w:rsidRPr="00E44179" w:rsidRDefault="00B7063A" w:rsidP="00C94BEB">
          <w:pPr>
            <w:rPr>
              <w:rFonts w:cs="Arial"/>
            </w:rPr>
          </w:pPr>
          <w:r>
            <w:rPr>
              <w:rFonts w:cs="Arial"/>
              <w:noProof/>
            </w:rPr>
            <w:drawing>
              <wp:inline distT="0" distB="0" distL="0" distR="0" wp14:anchorId="6B69BAF2" wp14:editId="403ABAC0">
                <wp:extent cx="1100455" cy="457200"/>
                <wp:effectExtent l="0" t="0" r="0" b="0"/>
                <wp:docPr id="1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00455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4EC1471D" w14:textId="555A7F31" w:rsidR="00DB7394" w:rsidRPr="001D7DC5" w:rsidRDefault="00B7063A" w:rsidP="00E16881">
          <w:pPr>
            <w:pStyle w:val="Heading1"/>
            <w:tabs>
              <w:tab w:val="left" w:pos="4860"/>
            </w:tabs>
            <w:jc w:val="right"/>
            <w:rPr>
              <w:sz w:val="28"/>
              <w:szCs w:val="28"/>
            </w:rPr>
          </w:pPr>
          <w:r>
            <w:rPr>
              <w:noProof/>
            </w:rPr>
            <w:drawing>
              <wp:inline distT="0" distB="0" distL="0" distR="0" wp14:anchorId="5235D152" wp14:editId="5E49EEC9">
                <wp:extent cx="906145" cy="567055"/>
                <wp:effectExtent l="0" t="0" r="0" b="0"/>
                <wp:docPr id="2" name="Picture 1" descr="University of Plymouth logo transparent PNG - Stick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versity of Plymouth logo transparent PNG - Stick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614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00BAFD7A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25112"/>
    <w:multiLevelType w:val="hybridMultilevel"/>
    <w:tmpl w:val="A80A35B6"/>
    <w:lvl w:ilvl="0" w:tplc="E5FA62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3144C39"/>
    <w:multiLevelType w:val="hybridMultilevel"/>
    <w:tmpl w:val="76CAA5CE"/>
    <w:lvl w:ilvl="0" w:tplc="EF8426DE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84266216">
    <w:abstractNumId w:val="2"/>
  </w:num>
  <w:num w:numId="2" w16cid:durableId="638530845">
    <w:abstractNumId w:val="1"/>
  </w:num>
  <w:num w:numId="3" w16cid:durableId="101076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mirrorMargin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35F8F"/>
    <w:rsid w:val="001071C3"/>
    <w:rsid w:val="00155255"/>
    <w:rsid w:val="001D3182"/>
    <w:rsid w:val="001D7DC5"/>
    <w:rsid w:val="00280C70"/>
    <w:rsid w:val="002A6FDA"/>
    <w:rsid w:val="002D5F12"/>
    <w:rsid w:val="00361221"/>
    <w:rsid w:val="003B2F07"/>
    <w:rsid w:val="003C1DB2"/>
    <w:rsid w:val="004266D5"/>
    <w:rsid w:val="00434BC7"/>
    <w:rsid w:val="00452AF0"/>
    <w:rsid w:val="00476A2F"/>
    <w:rsid w:val="004D42BB"/>
    <w:rsid w:val="00527B5C"/>
    <w:rsid w:val="0053679B"/>
    <w:rsid w:val="005A6D89"/>
    <w:rsid w:val="00660764"/>
    <w:rsid w:val="00737F42"/>
    <w:rsid w:val="00783ED5"/>
    <w:rsid w:val="00797785"/>
    <w:rsid w:val="007E3083"/>
    <w:rsid w:val="008013ED"/>
    <w:rsid w:val="00842848"/>
    <w:rsid w:val="00852B43"/>
    <w:rsid w:val="00857CFB"/>
    <w:rsid w:val="008A490E"/>
    <w:rsid w:val="008D414E"/>
    <w:rsid w:val="008E589B"/>
    <w:rsid w:val="00927B59"/>
    <w:rsid w:val="00991831"/>
    <w:rsid w:val="009A7B17"/>
    <w:rsid w:val="009B5001"/>
    <w:rsid w:val="009E1064"/>
    <w:rsid w:val="009F19E3"/>
    <w:rsid w:val="00A27D11"/>
    <w:rsid w:val="00A34989"/>
    <w:rsid w:val="00A539BA"/>
    <w:rsid w:val="00AA44D2"/>
    <w:rsid w:val="00AE3A0D"/>
    <w:rsid w:val="00AF26B6"/>
    <w:rsid w:val="00B36BC4"/>
    <w:rsid w:val="00B6236C"/>
    <w:rsid w:val="00B7063A"/>
    <w:rsid w:val="00B85152"/>
    <w:rsid w:val="00C22831"/>
    <w:rsid w:val="00C6291B"/>
    <w:rsid w:val="00C94BEB"/>
    <w:rsid w:val="00D1263A"/>
    <w:rsid w:val="00D20110"/>
    <w:rsid w:val="00D45B9E"/>
    <w:rsid w:val="00DB7394"/>
    <w:rsid w:val="00DC31FE"/>
    <w:rsid w:val="00DF4F8E"/>
    <w:rsid w:val="00E16881"/>
    <w:rsid w:val="00EF40B1"/>
    <w:rsid w:val="00F13A1C"/>
    <w:rsid w:val="00F15879"/>
    <w:rsid w:val="00F24950"/>
    <w:rsid w:val="00FD6EFC"/>
    <w:rsid w:val="00FE4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CE013EF"/>
  <w15:chartTrackingRefBased/>
  <w15:docId w15:val="{AD1F8E12-C059-484D-814D-09D405A63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MY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Charter Form_1.0</Template>
  <TotalTime>32</TotalTime>
  <Pages>2</Pages>
  <Words>215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Dr. Gary J. Evans, PMP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Lim Hon Sheang</cp:lastModifiedBy>
  <cp:revision>20</cp:revision>
  <cp:lastPrinted>2007-02-07T01:13:00Z</cp:lastPrinted>
  <dcterms:created xsi:type="dcterms:W3CDTF">2023-11-10T06:14:00Z</dcterms:created>
  <dcterms:modified xsi:type="dcterms:W3CDTF">2023-11-10T06:46:00Z</dcterms:modified>
  <cp:category>Rev 1.1;last template edit 3-5-05 gje</cp:category>
</cp:coreProperties>
</file>