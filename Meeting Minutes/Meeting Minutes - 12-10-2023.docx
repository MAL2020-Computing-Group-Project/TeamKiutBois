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BB1" w14:textId="77777777" w:rsidR="004D42BB" w:rsidRPr="00E16881" w:rsidRDefault="004D42BB" w:rsidP="00E16881">
      <w:pPr>
        <w:pStyle w:val="Heading1"/>
        <w:rPr>
          <w:b/>
          <w:sz w:val="24"/>
          <w:szCs w:val="24"/>
        </w:rPr>
      </w:pPr>
      <w:r w:rsidRPr="00E16881">
        <w:rPr>
          <w:b/>
          <w:sz w:val="24"/>
          <w:szCs w:val="24"/>
        </w:rPr>
        <w:t>MEETING MINUTES</w:t>
      </w:r>
    </w:p>
    <w:p w14:paraId="2EDF52C9" w14:textId="77777777" w:rsidR="004D42BB" w:rsidRPr="00E16881" w:rsidRDefault="004D42BB" w:rsidP="00E1688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 w:rsidR="00452AF0" w:rsidRPr="00E16881" w14:paraId="36115F44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4877A650" w14:textId="77777777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 xml:space="preserve">Project </w:t>
            </w:r>
            <w:r>
              <w:rPr>
                <w:b/>
                <w:i w:val="0"/>
                <w:szCs w:val="18"/>
              </w:rPr>
              <w:t>Title</w:t>
            </w:r>
            <w:r w:rsidRPr="00E16881">
              <w:rPr>
                <w:b/>
                <w:i w:val="0"/>
                <w:szCs w:val="18"/>
              </w:rPr>
              <w:t>:</w:t>
            </w:r>
          </w:p>
        </w:tc>
        <w:tc>
          <w:tcPr>
            <w:tcW w:w="7740" w:type="dxa"/>
            <w:gridSpan w:val="12"/>
          </w:tcPr>
          <w:p w14:paraId="313414DE" w14:textId="2ACC9B25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AR VR Immersive Learning System</w:t>
            </w:r>
          </w:p>
        </w:tc>
      </w:tr>
      <w:tr w:rsidR="00452AF0" w:rsidRPr="00E16881" w14:paraId="3490B1C0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53808CA4" w14:textId="6A47BE28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Date of Meeting:</w:t>
            </w:r>
            <w:r w:rsidRPr="00E16881">
              <w:rPr>
                <w:i w:val="0"/>
                <w:szCs w:val="18"/>
              </w:rPr>
              <w:t xml:space="preserve">  (</w:t>
            </w:r>
            <w:r>
              <w:rPr>
                <w:i w:val="0"/>
                <w:szCs w:val="18"/>
              </w:rPr>
              <w:t>DD</w:t>
            </w:r>
            <w:r w:rsidRPr="00E16881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MM</w:t>
            </w:r>
            <w:r w:rsidRPr="00E16881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14:paraId="05A060B9" w14:textId="660EF947" w:rsidR="00452AF0" w:rsidRPr="00E16881" w:rsidRDefault="00FB6096" w:rsidP="00452AF0">
            <w:pPr>
              <w:pStyle w:val="Heading4"/>
              <w:jc w:val="both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12/10/2023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74AB5752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14:paraId="6C41D4E1" w14:textId="2BAA2B5A" w:rsidR="00452AF0" w:rsidRPr="00E16881" w:rsidRDefault="00FB6096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2.00pm – </w:t>
            </w:r>
            <w:r w:rsidR="00E22C18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.</w:t>
            </w:r>
            <w:r w:rsidR="00E22C18">
              <w:rPr>
                <w:i w:val="0"/>
                <w:szCs w:val="18"/>
              </w:rPr>
              <w:t>3</w:t>
            </w:r>
            <w:r>
              <w:rPr>
                <w:i w:val="0"/>
                <w:szCs w:val="18"/>
              </w:rPr>
              <w:t>0pm</w:t>
            </w:r>
          </w:p>
        </w:tc>
      </w:tr>
      <w:tr w:rsidR="00452AF0" w:rsidRPr="00E16881" w14:paraId="507A3B36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2DFFEFE3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</w:tcPr>
          <w:p w14:paraId="4EA2A8D6" w14:textId="61552DC3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LIM HON SHEANG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5133FD9F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</w:tcPr>
          <w:p w14:paraId="52959B78" w14:textId="4794ACB8" w:rsidR="00452AF0" w:rsidRPr="00E16881" w:rsidRDefault="00FB6096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 Meeting</w:t>
            </w:r>
          </w:p>
        </w:tc>
      </w:tr>
      <w:tr w:rsidR="00452AF0" w:rsidRPr="00E16881" w14:paraId="000FD9CB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4"/>
            <w:tcBorders>
              <w:bottom w:val="nil"/>
            </w:tcBorders>
            <w:shd w:val="clear" w:color="auto" w:fill="000000"/>
          </w:tcPr>
          <w:p w14:paraId="7C3E60AD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>1. Meeting Objective</w:t>
            </w:r>
          </w:p>
        </w:tc>
      </w:tr>
      <w:tr w:rsidR="00452AF0" w:rsidRPr="00E16881" w14:paraId="0517565F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4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C9F7593" w14:textId="77777777" w:rsidR="00452AF0" w:rsidRDefault="004816CE" w:rsidP="00452AF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To review on the report.</w:t>
            </w:r>
          </w:p>
          <w:p w14:paraId="7B22E77B" w14:textId="4D1EFBB6" w:rsidR="004816CE" w:rsidRPr="00452AF0" w:rsidRDefault="004816CE" w:rsidP="00452AF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To discuss on the main idea.</w:t>
            </w:r>
          </w:p>
        </w:tc>
      </w:tr>
      <w:tr w:rsidR="00452AF0" w:rsidRPr="00E16881" w14:paraId="55072E7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B591F00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2. Attendance at Meeting </w:t>
            </w:r>
          </w:p>
        </w:tc>
      </w:tr>
      <w:tr w:rsidR="00452AF0" w:rsidRPr="00E16881" w14:paraId="0262A5C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0F8DB78A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4AC6E0B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14:paraId="4AA8373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325BAF59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Phone</w:t>
            </w:r>
          </w:p>
        </w:tc>
      </w:tr>
      <w:tr w:rsidR="00095ED7" w:rsidRPr="00E16881" w14:paraId="4FE17DF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7F735B" w14:textId="6F679E0A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DOM ONG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92149" w14:textId="749AFEAC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Managing Director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EB2FA" w14:textId="7526E0D0" w:rsidR="00095ED7" w:rsidRPr="00E16881" w:rsidRDefault="00095ED7" w:rsidP="00095ED7">
            <w:pPr>
              <w:pStyle w:val="CovFormText"/>
              <w:rPr>
                <w:szCs w:val="18"/>
              </w:rPr>
            </w:pPr>
            <w:r w:rsidRPr="00AB4F31">
              <w:rPr>
                <w:szCs w:val="18"/>
              </w:rPr>
              <w:t>dom.ong@siliconmax.com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50945" w14:textId="6F8B7D14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0194101488</w:t>
            </w:r>
          </w:p>
        </w:tc>
      </w:tr>
      <w:tr w:rsidR="00095ED7" w:rsidRPr="00E16881" w14:paraId="4487901C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60B3DB" w14:textId="7002E16A" w:rsidR="00095ED7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MUHAMMAD </w:t>
            </w:r>
            <w:r>
              <w:t>ZAFRAN SHAH BIN ASRAB ALI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0B58C" w14:textId="398E9991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Graphic Designer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17F4C" w14:textId="2EA62578" w:rsidR="00095ED7" w:rsidRPr="00AB4F31" w:rsidRDefault="00095ED7" w:rsidP="00095ED7">
            <w:pPr>
              <w:pStyle w:val="CovFormText"/>
              <w:rPr>
                <w:szCs w:val="18"/>
              </w:rPr>
            </w:pPr>
            <w:r w:rsidRPr="00851015">
              <w:rPr>
                <w:szCs w:val="18"/>
              </w:rPr>
              <w:t>designer1@siliconmax.com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39D4C5F" w14:textId="36F8459C" w:rsidR="00095ED7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0149809179</w:t>
            </w:r>
          </w:p>
        </w:tc>
      </w:tr>
      <w:tr w:rsidR="00095ED7" w:rsidRPr="00E16881" w14:paraId="7A80B6C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B88FD" w14:textId="554A494C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3143A" w14:textId="1DEACB24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B9F07" w14:textId="537FF872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limhon.student@peninsulamalaysia.edu.my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B0C4F5" w14:textId="6F6B1B7B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01124330933</w:t>
            </w:r>
          </w:p>
        </w:tc>
      </w:tr>
      <w:tr w:rsidR="00095ED7" w:rsidRPr="00E16881" w14:paraId="55704EF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FFC74" w14:textId="7B0A375D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4CF2D" w14:textId="51FAEA63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CAD71" w14:textId="21FEBEB2" w:rsidR="00095ED7" w:rsidRPr="00E16881" w:rsidRDefault="00095ED7" w:rsidP="00095ED7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dannychan.student@peninsulamalaysia.edu.my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169574" w14:textId="44E66744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0125506089</w:t>
            </w:r>
          </w:p>
        </w:tc>
      </w:tr>
      <w:tr w:rsidR="00095ED7" w:rsidRPr="00E16881" w14:paraId="05917DE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092530A" w14:textId="561462CF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8888366" w14:textId="671F877F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8258E96" w14:textId="3F9E0D58" w:rsidR="00095ED7" w:rsidRPr="00E16881" w:rsidRDefault="00095ED7" w:rsidP="00095ED7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gohqi.student@peninsulamalaysia.edu.my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3DBE29D" w14:textId="2D72CCA0" w:rsidR="00095ED7" w:rsidRPr="00E16881" w:rsidRDefault="00095ED7" w:rsidP="00095ED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0134889105</w:t>
            </w:r>
          </w:p>
        </w:tc>
      </w:tr>
      <w:tr w:rsidR="00095ED7" w:rsidRPr="00E16881" w14:paraId="64E5F260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4"/>
            <w:shd w:val="clear" w:color="auto" w:fill="000000"/>
          </w:tcPr>
          <w:p w14:paraId="3996AFE0" w14:textId="77777777" w:rsidR="00095ED7" w:rsidRPr="00E16881" w:rsidRDefault="00095ED7" w:rsidP="00095ED7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lastRenderedPageBreak/>
              <w:t xml:space="preserve">3. Agenda and Notes, Decisions, Issues </w:t>
            </w:r>
          </w:p>
        </w:tc>
      </w:tr>
      <w:tr w:rsidR="00095ED7" w:rsidRPr="00E16881" w14:paraId="7C7C0E4C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  <w:shd w:val="pct12" w:color="auto" w:fill="FFFFFF"/>
          </w:tcPr>
          <w:p w14:paraId="64902A15" w14:textId="77777777" w:rsidR="00095ED7" w:rsidRPr="00E16881" w:rsidRDefault="00095ED7" w:rsidP="00095ED7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2" w:color="auto" w:fill="FFFFFF"/>
          </w:tcPr>
          <w:p w14:paraId="09AB6656" w14:textId="77777777" w:rsidR="00095ED7" w:rsidRPr="00E16881" w:rsidRDefault="00095ED7" w:rsidP="00095ED7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F81AAA4" w14:textId="77777777" w:rsidR="00095ED7" w:rsidRPr="00E16881" w:rsidRDefault="00095ED7" w:rsidP="00095ED7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Time</w:t>
            </w:r>
          </w:p>
        </w:tc>
      </w:tr>
      <w:tr w:rsidR="00E22C18" w:rsidRPr="00E16881" w14:paraId="1F3DD56D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48EE51DF" w14:textId="77777777" w:rsidR="00E22C18" w:rsidRDefault="00E22C18" w:rsidP="00E22C1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Reviewing</w:t>
            </w:r>
          </w:p>
          <w:p w14:paraId="251750CF" w14:textId="77777777" w:rsidR="00E22C18" w:rsidRDefault="00E22C18" w:rsidP="00E22C18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Introduction part</w:t>
            </w:r>
          </w:p>
          <w:p w14:paraId="42E125FA" w14:textId="77777777" w:rsidR="00E22C18" w:rsidRDefault="00E22C18" w:rsidP="00E22C18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 xml:space="preserve">- minor changes on the description </w:t>
            </w:r>
            <w:r w:rsidR="00A62720">
              <w:rPr>
                <w:szCs w:val="18"/>
              </w:rPr>
              <w:t>for Blender, Unity and Unreal Engine</w:t>
            </w:r>
          </w:p>
          <w:p w14:paraId="31144712" w14:textId="7864E7D7" w:rsidR="00A62720" w:rsidRPr="00E22C18" w:rsidRDefault="00A62720" w:rsidP="00E22C18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>- minor error on 360-degree videos</w:t>
            </w:r>
          </w:p>
        </w:tc>
        <w:tc>
          <w:tcPr>
            <w:tcW w:w="2160" w:type="dxa"/>
            <w:gridSpan w:val="4"/>
          </w:tcPr>
          <w:p w14:paraId="71F738F4" w14:textId="3C0E38E7" w:rsidR="00E22C18" w:rsidRPr="00E16881" w:rsidRDefault="00E22C18" w:rsidP="00E22C1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MUHAMMAD </w:t>
            </w:r>
            <w:r>
              <w:t>ZAFRAN SHAH BIN ASRAB ALI</w:t>
            </w:r>
          </w:p>
        </w:tc>
        <w:tc>
          <w:tcPr>
            <w:tcW w:w="1620" w:type="dxa"/>
          </w:tcPr>
          <w:p w14:paraId="3450EA6B" w14:textId="356D25AB" w:rsidR="00E22C18" w:rsidRPr="00E16881" w:rsidRDefault="00DC09FC" w:rsidP="00E22C1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2.00pm – 2.15pm</w:t>
            </w:r>
          </w:p>
        </w:tc>
      </w:tr>
      <w:tr w:rsidR="00DC09FC" w:rsidRPr="00E16881" w14:paraId="48B71E82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0E0511C2" w14:textId="77777777" w:rsidR="00DC09FC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Main idea discussion – Suppy Chain Management</w:t>
            </w:r>
          </w:p>
          <w:p w14:paraId="2B0CF1FE" w14:textId="77777777" w:rsidR="00DC09FC" w:rsidRDefault="00DC09FC" w:rsidP="00DC09FC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Have to identify what product to do with the supply chain.</w:t>
            </w:r>
          </w:p>
          <w:p w14:paraId="0D50A285" w14:textId="77777777" w:rsidR="00DC09FC" w:rsidRDefault="00DC09FC" w:rsidP="00DC09FC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Example, car sport rim, shoes</w:t>
            </w:r>
          </w:p>
          <w:p w14:paraId="3642F9CB" w14:textId="2E4EFAB8" w:rsidR="00DC09FC" w:rsidRPr="00E16881" w:rsidRDefault="00DC09FC" w:rsidP="00DC09FC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Identify which product that can be used that we can implement with the AR VR technology. </w:t>
            </w:r>
          </w:p>
        </w:tc>
        <w:tc>
          <w:tcPr>
            <w:tcW w:w="2160" w:type="dxa"/>
            <w:gridSpan w:val="4"/>
          </w:tcPr>
          <w:p w14:paraId="4275A202" w14:textId="10CD38CB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 ONG</w:t>
            </w:r>
          </w:p>
        </w:tc>
        <w:tc>
          <w:tcPr>
            <w:tcW w:w="1620" w:type="dxa"/>
          </w:tcPr>
          <w:p w14:paraId="35D50895" w14:textId="773F3204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2.15pm – 2.30pm</w:t>
            </w:r>
          </w:p>
        </w:tc>
      </w:tr>
      <w:tr w:rsidR="00DC09FC" w:rsidRPr="00E16881" w14:paraId="38DD294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6968E47" w14:textId="77777777" w:rsidR="00DC09FC" w:rsidRPr="00E16881" w:rsidRDefault="00DC09FC" w:rsidP="00DC09FC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4. Action Items   </w:t>
            </w:r>
          </w:p>
        </w:tc>
      </w:tr>
      <w:tr w:rsidR="00DC09FC" w:rsidRPr="00E16881" w14:paraId="708AA59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nil"/>
              <w:bottom w:val="nil"/>
            </w:tcBorders>
            <w:shd w:val="pct12" w:color="auto" w:fill="FFFFFF"/>
          </w:tcPr>
          <w:p w14:paraId="1785BA27" w14:textId="77777777" w:rsidR="00DC09FC" w:rsidRPr="00E16881" w:rsidRDefault="00DC09FC" w:rsidP="00DC09F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00431B7A" w14:textId="77777777" w:rsidR="00DC09FC" w:rsidRPr="00E16881" w:rsidRDefault="00DC09FC" w:rsidP="00DC09F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981B85E" w14:textId="77777777" w:rsidR="00DC09FC" w:rsidRPr="00E16881" w:rsidRDefault="00DC09FC" w:rsidP="00DC09F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Due Date</w:t>
            </w:r>
          </w:p>
        </w:tc>
      </w:tr>
      <w:tr w:rsidR="00DC09FC" w:rsidRPr="00E16881" w14:paraId="1358C9B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FB055" w14:textId="116381E8" w:rsidR="00DC09FC" w:rsidRPr="00452AF0" w:rsidRDefault="005B5959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3D modelling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3D5B1" w14:textId="77777777" w:rsidR="00DC09FC" w:rsidRDefault="005B5959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  <w:p w14:paraId="67683538" w14:textId="77777777" w:rsidR="005B5959" w:rsidRDefault="005B5959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  <w:p w14:paraId="191C66F3" w14:textId="1C7D41FA" w:rsidR="005B5959" w:rsidRPr="00E16881" w:rsidRDefault="005B5959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A64959" w14:textId="304EFFBA" w:rsidR="00DC09FC" w:rsidRPr="00E16881" w:rsidRDefault="00D5784A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26/10/2023</w:t>
            </w:r>
          </w:p>
        </w:tc>
      </w:tr>
      <w:tr w:rsidR="00DC09FC" w:rsidRPr="00E16881" w14:paraId="1397BEE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EC74C" w14:textId="72E7FA9B" w:rsidR="00DC09FC" w:rsidRPr="00452AF0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707E56" w14:textId="7E7F40DB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AB66E8" w14:textId="210CAE16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C09FC" w:rsidRPr="00E16881" w14:paraId="207B76A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847279" w14:textId="77777777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866C5" w14:textId="77777777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FB731A" w14:textId="77777777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C09FC" w:rsidRPr="00E16881" w14:paraId="34847B2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B82AB39" w14:textId="77777777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EF6E0B" w14:textId="77777777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25D68A5" w14:textId="77777777" w:rsidR="00DC09FC" w:rsidRPr="00E16881" w:rsidRDefault="00DC09FC" w:rsidP="00DC09F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C09FC" w:rsidRPr="00E16881" w14:paraId="28FA9518" w14:textId="77777777"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14:paraId="59764324" w14:textId="77777777" w:rsidR="00DC09FC" w:rsidRPr="00E16881" w:rsidRDefault="00DC09FC" w:rsidP="00DC09FC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5. Next Meeting </w:t>
            </w:r>
            <w:r w:rsidRPr="00E16881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DC09FC" w:rsidRPr="00E16881" w14:paraId="69959087" w14:textId="77777777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368B78" w14:textId="6A028B89" w:rsidR="00DC09FC" w:rsidRPr="00E16881" w:rsidRDefault="00DC09FC" w:rsidP="00DC09F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Date:  </w:t>
            </w:r>
            <w:r w:rsidRPr="00E16881">
              <w:rPr>
                <w:szCs w:val="18"/>
              </w:rPr>
              <w:t>(</w:t>
            </w:r>
            <w:r>
              <w:rPr>
                <w:szCs w:val="18"/>
              </w:rPr>
              <w:t>DD</w:t>
            </w:r>
            <w:r w:rsidRPr="00E16881">
              <w:rPr>
                <w:szCs w:val="18"/>
              </w:rPr>
              <w:t>/</w:t>
            </w:r>
            <w:r>
              <w:rPr>
                <w:szCs w:val="18"/>
              </w:rPr>
              <w:t>MM</w:t>
            </w:r>
            <w:r w:rsidRPr="00E16881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13497" w14:textId="46E81826" w:rsidR="00DC09FC" w:rsidRPr="00E16881" w:rsidRDefault="00012C5C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26/10/2023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89B4EF5" w14:textId="3B94D183" w:rsidR="00DC09FC" w:rsidRPr="00E16881" w:rsidRDefault="00DC09FC" w:rsidP="00DC09F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0FF7E" w14:textId="0B2F13FF" w:rsidR="00DC09FC" w:rsidRPr="00E16881" w:rsidRDefault="00012C5C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2pm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7C67398" w14:textId="192003A7" w:rsidR="00DC09FC" w:rsidRPr="00E16881" w:rsidRDefault="00DC09FC" w:rsidP="00DC09F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D5A7F" w14:textId="0C86E546" w:rsidR="00DC09FC" w:rsidRPr="00E16881" w:rsidRDefault="00D5784A" w:rsidP="00DC09F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Teams Meeting</w:t>
            </w:r>
          </w:p>
        </w:tc>
      </w:tr>
    </w:tbl>
    <w:p w14:paraId="29D67571" w14:textId="77777777" w:rsidR="004266D5" w:rsidRPr="00E16881" w:rsidRDefault="004266D5" w:rsidP="00E16881">
      <w:pPr>
        <w:pStyle w:val="Footer"/>
        <w:tabs>
          <w:tab w:val="clear" w:pos="4320"/>
          <w:tab w:val="clear" w:pos="8640"/>
        </w:tabs>
      </w:pPr>
    </w:p>
    <w:sectPr w:rsidR="004266D5" w:rsidRPr="00E16881" w:rsidSect="004D42BB">
      <w:head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3A33" w14:textId="77777777" w:rsidR="00C00481" w:rsidRDefault="00C00481">
      <w:r>
        <w:separator/>
      </w:r>
    </w:p>
  </w:endnote>
  <w:endnote w:type="continuationSeparator" w:id="0">
    <w:p w14:paraId="17D35B0E" w14:textId="77777777" w:rsidR="00C00481" w:rsidRDefault="00C0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9CDF" w14:textId="77777777" w:rsidR="00C00481" w:rsidRDefault="00C00481">
      <w:r>
        <w:separator/>
      </w:r>
    </w:p>
  </w:footnote>
  <w:footnote w:type="continuationSeparator" w:id="0">
    <w:p w14:paraId="33544646" w14:textId="77777777" w:rsidR="00C00481" w:rsidRDefault="00C00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67D20FF4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0404FF42" w14:textId="232F5A4C" w:rsidR="00DB7394" w:rsidRPr="00E44179" w:rsidRDefault="00FB6096" w:rsidP="00C94BEB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6B69BAF2" wp14:editId="491AC61E">
                <wp:extent cx="1100455" cy="457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4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EC1471D" w14:textId="72E89A34" w:rsidR="00DB7394" w:rsidRPr="001D7DC5" w:rsidRDefault="00FB6096" w:rsidP="00E16881">
          <w:pPr>
            <w:pStyle w:val="Heading1"/>
            <w:tabs>
              <w:tab w:val="left" w:pos="4860"/>
            </w:tabs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235D152" wp14:editId="1673C8BC">
                <wp:extent cx="906145" cy="567055"/>
                <wp:effectExtent l="0" t="0" r="0" b="0"/>
                <wp:docPr id="2" name="Picture 1" descr="University of Plymouth logo transparent PNG - Stick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ty of Plymouth logo transparent PNG - Stick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14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BAFD7A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5112"/>
    <w:multiLevelType w:val="hybridMultilevel"/>
    <w:tmpl w:val="A80A35B6"/>
    <w:lvl w:ilvl="0" w:tplc="E5FA6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44C39"/>
    <w:multiLevelType w:val="hybridMultilevel"/>
    <w:tmpl w:val="76CAA5CE"/>
    <w:lvl w:ilvl="0" w:tplc="EF8426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266216">
    <w:abstractNumId w:val="2"/>
  </w:num>
  <w:num w:numId="2" w16cid:durableId="638530845">
    <w:abstractNumId w:val="1"/>
  </w:num>
  <w:num w:numId="3" w16cid:durableId="10107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12C5C"/>
    <w:rsid w:val="000750ED"/>
    <w:rsid w:val="00095ED7"/>
    <w:rsid w:val="001071C3"/>
    <w:rsid w:val="00155255"/>
    <w:rsid w:val="001D7DC5"/>
    <w:rsid w:val="002A6FDA"/>
    <w:rsid w:val="00335E5A"/>
    <w:rsid w:val="00361221"/>
    <w:rsid w:val="00370008"/>
    <w:rsid w:val="00374320"/>
    <w:rsid w:val="003B2F07"/>
    <w:rsid w:val="004266D5"/>
    <w:rsid w:val="00434BC7"/>
    <w:rsid w:val="00452AF0"/>
    <w:rsid w:val="00476A2F"/>
    <w:rsid w:val="004816CE"/>
    <w:rsid w:val="004D42BB"/>
    <w:rsid w:val="00527B5C"/>
    <w:rsid w:val="0053679B"/>
    <w:rsid w:val="00544495"/>
    <w:rsid w:val="005A6D89"/>
    <w:rsid w:val="005B5959"/>
    <w:rsid w:val="00656822"/>
    <w:rsid w:val="00660764"/>
    <w:rsid w:val="00723CEE"/>
    <w:rsid w:val="008013ED"/>
    <w:rsid w:val="00842848"/>
    <w:rsid w:val="00852B43"/>
    <w:rsid w:val="00857CFB"/>
    <w:rsid w:val="00867C26"/>
    <w:rsid w:val="008D414E"/>
    <w:rsid w:val="008E589B"/>
    <w:rsid w:val="00927B59"/>
    <w:rsid w:val="009E1064"/>
    <w:rsid w:val="009F19E3"/>
    <w:rsid w:val="00A27D11"/>
    <w:rsid w:val="00A62720"/>
    <w:rsid w:val="00AA44D2"/>
    <w:rsid w:val="00AF26B6"/>
    <w:rsid w:val="00B36BC4"/>
    <w:rsid w:val="00B6236C"/>
    <w:rsid w:val="00C00481"/>
    <w:rsid w:val="00C6291B"/>
    <w:rsid w:val="00C94BEB"/>
    <w:rsid w:val="00D1263A"/>
    <w:rsid w:val="00D5784A"/>
    <w:rsid w:val="00D75837"/>
    <w:rsid w:val="00DB7394"/>
    <w:rsid w:val="00DC09FC"/>
    <w:rsid w:val="00DC31FE"/>
    <w:rsid w:val="00E16881"/>
    <w:rsid w:val="00E22C18"/>
    <w:rsid w:val="00F15879"/>
    <w:rsid w:val="00F24950"/>
    <w:rsid w:val="00FB6096"/>
    <w:rsid w:val="00FD6EFC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013EF"/>
  <w15:chartTrackingRefBased/>
  <w15:docId w15:val="{AD1F8E12-C059-484D-814D-09D405A6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186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LIM HON SHEANG</cp:lastModifiedBy>
  <cp:revision>9</cp:revision>
  <cp:lastPrinted>2007-02-07T01:13:00Z</cp:lastPrinted>
  <dcterms:created xsi:type="dcterms:W3CDTF">2023-10-12T05:57:00Z</dcterms:created>
  <dcterms:modified xsi:type="dcterms:W3CDTF">2023-10-13T00:52:00Z</dcterms:modified>
  <cp:category>Rev 1.1;last template edit 3-5-05 gje</cp:category>
</cp:coreProperties>
</file>